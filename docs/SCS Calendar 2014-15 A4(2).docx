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="1268"/>
        <w:tblW w:w="10458" w:type="dxa"/>
        <w:tblLayout w:type="fixed"/>
        <w:tblLook w:val="01E0" w:firstRow="1" w:lastRow="1" w:firstColumn="1" w:lastColumn="1" w:noHBand="0" w:noVBand="0"/>
      </w:tblPr>
      <w:tblGrid>
        <w:gridCol w:w="2554"/>
        <w:gridCol w:w="2555"/>
        <w:gridCol w:w="239"/>
        <w:gridCol w:w="2555"/>
        <w:gridCol w:w="2555"/>
      </w:tblGrid>
      <w:tr w:rsidR="008E7083" w:rsidTr="00A96CB5">
        <w:trPr>
          <w:trHeight w:val="1767"/>
        </w:trPr>
        <w:tc>
          <w:tcPr>
            <w:tcW w:w="2554" w:type="dxa"/>
            <w:tcMar>
              <w:bottom w:w="115" w:type="dxa"/>
            </w:tcMar>
          </w:tcPr>
          <w:p w:rsidR="00A800F9" w:rsidRDefault="00C02DB0" w:rsidP="00A800F9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10</w:t>
            </w:r>
            <w:r w:rsidR="00FB05B2" w:rsidRPr="00027E2D">
              <w:rPr>
                <w:b/>
              </w:rPr>
              <w:t xml:space="preserve">  </w:t>
            </w:r>
            <w:r w:rsidR="0029559D" w:rsidRPr="00027E2D">
              <w:rPr>
                <w:b/>
              </w:rPr>
              <w:t xml:space="preserve">  </w:t>
            </w:r>
            <w:r w:rsidR="00FB05B2" w:rsidRPr="00027E2D">
              <w:rPr>
                <w:b/>
              </w:rPr>
              <w:t>Teaching Days</w:t>
            </w:r>
          </w:p>
          <w:p w:rsidR="00A800F9" w:rsidRDefault="00A800F9" w:rsidP="00A800F9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A800F9" w:rsidRDefault="00EA1C8E" w:rsidP="00A800F9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 xml:space="preserve">  </w:t>
            </w:r>
            <w:r w:rsidR="00170167">
              <w:rPr>
                <w:b/>
              </w:rPr>
              <w:t xml:space="preserve">    </w:t>
            </w:r>
          </w:p>
          <w:p w:rsidR="00A800F9" w:rsidRDefault="00A800F9" w:rsidP="00A800F9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 xml:space="preserve">1     </w:t>
            </w:r>
            <w:r w:rsidR="00E17746">
              <w:rPr>
                <w:b/>
              </w:rPr>
              <w:t>Textbook</w:t>
            </w:r>
            <w:r>
              <w:rPr>
                <w:b/>
              </w:rPr>
              <w:t xml:space="preserve"> fee and </w:t>
            </w:r>
          </w:p>
          <w:p w:rsidR="00E17746" w:rsidRDefault="00A800F9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 xml:space="preserve">       1st quarter</w:t>
            </w:r>
            <w:r w:rsidR="00E17746">
              <w:rPr>
                <w:b/>
              </w:rPr>
              <w:t xml:space="preserve"> tuition due</w:t>
            </w:r>
          </w:p>
          <w:p w:rsidR="009D7DF7" w:rsidRDefault="009D7DF7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FB05B2" w:rsidRPr="000132E1" w:rsidRDefault="00312944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18</w:t>
            </w:r>
            <w:r w:rsidR="00FB05B2" w:rsidRPr="007A5905">
              <w:rPr>
                <w:b/>
              </w:rPr>
              <w:t>-</w:t>
            </w:r>
            <w:r w:rsidR="00FB05B2" w:rsidRPr="000132E1">
              <w:rPr>
                <w:b/>
              </w:rPr>
              <w:t>2</w:t>
            </w:r>
            <w:r>
              <w:rPr>
                <w:b/>
              </w:rPr>
              <w:t>2</w:t>
            </w:r>
            <w:r w:rsidR="00FB05B2" w:rsidRPr="000132E1">
              <w:rPr>
                <w:b/>
              </w:rPr>
              <w:t xml:space="preserve"> </w:t>
            </w:r>
            <w:r w:rsidR="0029559D" w:rsidRPr="000132E1">
              <w:rPr>
                <w:b/>
              </w:rPr>
              <w:t xml:space="preserve">   </w:t>
            </w:r>
            <w:r w:rsidR="00FB05B2" w:rsidRPr="000132E1">
              <w:rPr>
                <w:b/>
              </w:rPr>
              <w:t>Teacher’s In-service</w:t>
            </w:r>
          </w:p>
          <w:p w:rsidR="00FB05B2" w:rsidRPr="00FB05B2" w:rsidRDefault="00E65B18" w:rsidP="00312944">
            <w:pPr>
              <w:pStyle w:val="CalendarInformation"/>
              <w:framePr w:hSpace="0" w:wrap="auto" w:vAnchor="margin" w:hAnchor="text" w:xAlign="left" w:yAlign="inline"/>
            </w:pPr>
            <w:r w:rsidRPr="000132E1">
              <w:rPr>
                <w:b/>
              </w:rPr>
              <w:t>2</w:t>
            </w:r>
            <w:r w:rsidR="00312944">
              <w:rPr>
                <w:b/>
              </w:rPr>
              <w:t>5</w:t>
            </w:r>
            <w:r w:rsidR="0029559D" w:rsidRPr="000132E1">
              <w:rPr>
                <w:b/>
              </w:rPr>
              <w:t xml:space="preserve">          </w:t>
            </w:r>
            <w:r w:rsidR="00FB05B2" w:rsidRPr="000132E1">
              <w:rPr>
                <w:b/>
              </w:rPr>
              <w:t>School  Begins</w:t>
            </w:r>
            <w:r w:rsidR="00C16E80">
              <w:t xml:space="preserve">  </w:t>
            </w:r>
          </w:p>
        </w:tc>
        <w:tc>
          <w:tcPr>
            <w:tcW w:w="2555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311"/>
              <w:gridCol w:w="317"/>
              <w:gridCol w:w="305"/>
              <w:gridCol w:w="310"/>
              <w:gridCol w:w="311"/>
              <w:gridCol w:w="310"/>
              <w:gridCol w:w="315"/>
            </w:tblGrid>
            <w:tr w:rsidR="00F57878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F57878" w:rsidP="0041793B">
                  <w:pPr>
                    <w:pStyle w:val="Month"/>
                  </w:pPr>
                  <w:r>
                    <w:t xml:space="preserve">AUGUST </w:t>
                  </w:r>
                  <w:r w:rsidR="00DA79BC">
                    <w:t>‘1</w:t>
                  </w:r>
                  <w:r w:rsidR="00312944">
                    <w:t>4</w:t>
                  </w:r>
                </w:p>
              </w:tc>
            </w:tr>
            <w:tr w:rsidR="00F57878" w:rsidRPr="00D079B0" w:rsidTr="00A161CC">
              <w:trPr>
                <w:trHeight w:hRule="exact" w:val="280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7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05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312944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7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05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2A6F82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313" w:type="dxa"/>
                  <w:tcBorders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</w:tr>
            <w:tr w:rsidR="00F57878" w:rsidRPr="00D079B0" w:rsidTr="00A96CB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E54BAA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  <w:r>
                    <w:t>8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</w:tr>
            <w:tr w:rsidR="00F57878" w:rsidRPr="00D079B0" w:rsidTr="00A96CB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027E2D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027E2D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027E2D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027E2D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C083A" w:rsidRDefault="00DA4F17" w:rsidP="00027E2D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8C083A" w:rsidRDefault="00DA4F17" w:rsidP="00027E2D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</w:tr>
            <w:tr w:rsidR="00F57878" w:rsidRPr="00D079B0" w:rsidTr="00A96CB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18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</w:tr>
            <w:tr w:rsidR="00F57878" w:rsidRPr="00D079B0" w:rsidTr="00A96CB5">
              <w:trPr>
                <w:trHeight w:val="286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CFF99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DA4F17" w:rsidP="002A6F82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  <w:r>
                    <w:t>27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</w:tr>
            <w:tr w:rsidR="00DA4F17" w:rsidRPr="00D079B0" w:rsidTr="00A161CC">
              <w:trPr>
                <w:trHeight w:val="286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31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DA4F17" w:rsidRDefault="00DA4F17" w:rsidP="002A6F82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39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41793B"/>
        </w:tc>
        <w:tc>
          <w:tcPr>
            <w:tcW w:w="2555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311"/>
              <w:gridCol w:w="310"/>
              <w:gridCol w:w="311"/>
              <w:gridCol w:w="310"/>
              <w:gridCol w:w="311"/>
              <w:gridCol w:w="313"/>
              <w:gridCol w:w="313"/>
            </w:tblGrid>
            <w:tr w:rsidR="008E7083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8E7083" w:rsidRPr="00D079B0" w:rsidRDefault="008E7083" w:rsidP="0041793B">
                  <w:pPr>
                    <w:pStyle w:val="Month"/>
                  </w:pPr>
                  <w:r>
                    <w:t xml:space="preserve">SEPTEMBER </w:t>
                  </w:r>
                  <w:r w:rsidR="00DA79BC">
                    <w:t>‘1</w:t>
                  </w:r>
                  <w:r w:rsidR="00312944">
                    <w:t>4</w:t>
                  </w:r>
                </w:p>
              </w:tc>
            </w:tr>
            <w:tr w:rsidR="008E7083" w:rsidRPr="00D079B0" w:rsidTr="009D176C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9D176C" w:rsidRPr="00D079B0" w:rsidTr="009D7DF7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9D176C" w:rsidP="00DA4F17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</w:tr>
            <w:tr w:rsidR="009D176C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</w:tr>
            <w:tr w:rsidR="009D176C" w:rsidRPr="00D079B0" w:rsidTr="009D7DF7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312944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bCs/>
                    </w:rPr>
                  </w:pPr>
                  <w:r w:rsidRPr="00312944">
                    <w:rPr>
                      <w:b/>
                      <w:bCs/>
                    </w:rPr>
                    <w:t>17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312944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bCs/>
                    </w:rPr>
                  </w:pPr>
                  <w:r w:rsidRPr="00312944">
                    <w:rPr>
                      <w:b/>
                      <w:bCs/>
                    </w:rPr>
                    <w:t>1</w:t>
                  </w:r>
                  <w:r w:rsidR="00A161CC" w:rsidRPr="00312944"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BDB77"/>
                  <w:vAlign w:val="center"/>
                </w:tcPr>
                <w:p w:rsidR="009D176C" w:rsidRPr="00312944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bCs/>
                    </w:rPr>
                  </w:pPr>
                  <w:r w:rsidRPr="00312944">
                    <w:rPr>
                      <w:b/>
                      <w:bCs/>
                    </w:rPr>
                    <w:t>19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9D176C" w:rsidRPr="00B902DE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</w:tr>
            <w:tr w:rsidR="00E92395" w:rsidRPr="00D079B0" w:rsidTr="000017E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6DDE8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1D52BD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</w:tr>
            <w:tr w:rsidR="009D176C" w:rsidRPr="00D079B0" w:rsidTr="000017E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Default="009D176C" w:rsidP="009D176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Default="009D176C" w:rsidP="009D176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Default="009D176C" w:rsidP="009D176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9D176C" w:rsidRDefault="009D176C" w:rsidP="009D176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555" w:type="dxa"/>
            <w:tcMar>
              <w:top w:w="144" w:type="dxa"/>
              <w:bottom w:w="115" w:type="dxa"/>
            </w:tcMar>
          </w:tcPr>
          <w:p w:rsidR="008E7083" w:rsidRPr="00027E2D" w:rsidRDefault="008B7F77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rStyle w:val="CalendarInformationBoldChar"/>
              </w:rPr>
              <w:t>15</w:t>
            </w:r>
            <w:r w:rsidR="0029559D" w:rsidRPr="00027E2D">
              <w:rPr>
                <w:rStyle w:val="CalendarInformationBoldChar"/>
                <w:b w:val="0"/>
              </w:rPr>
              <w:t xml:space="preserve">  </w:t>
            </w:r>
            <w:r w:rsidR="00FB05B2" w:rsidRPr="00027E2D">
              <w:rPr>
                <w:b/>
              </w:rPr>
              <w:t>Teachin</w:t>
            </w:r>
            <w:r w:rsidR="00FB05B2" w:rsidRPr="00027E2D">
              <w:rPr>
                <w:rStyle w:val="CalendarInformationBoldChar"/>
                <w:b w:val="0"/>
              </w:rPr>
              <w:t>g</w:t>
            </w:r>
            <w:r w:rsidR="00FB05B2" w:rsidRPr="00027E2D">
              <w:rPr>
                <w:b/>
              </w:rPr>
              <w:t xml:space="preserve"> Days</w:t>
            </w:r>
          </w:p>
          <w:p w:rsidR="003D1FE6" w:rsidRDefault="00004E75" w:rsidP="003D1FE6">
            <w:pPr>
              <w:pStyle w:val="CalendarInformationBold"/>
              <w:framePr w:hSpace="0" w:wrap="auto" w:vAnchor="margin" w:hAnchor="text" w:xAlign="left" w:yAlign="inline"/>
            </w:pPr>
            <w:r>
              <w:t xml:space="preserve"> </w:t>
            </w:r>
          </w:p>
          <w:p w:rsidR="008B7F77" w:rsidRDefault="008B7F77" w:rsidP="004A58BC">
            <w:pPr>
              <w:pStyle w:val="CalendarInformationBold"/>
              <w:framePr w:hSpace="0" w:wrap="auto" w:vAnchor="margin" w:hAnchor="text" w:xAlign="left" w:yAlign="inline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 xml:space="preserve">1-5      </w:t>
            </w:r>
            <w:proofErr w:type="spellStart"/>
            <w:r>
              <w:rPr>
                <w:bCs/>
                <w:color w:val="FF0000"/>
              </w:rPr>
              <w:t>TeacherT</w:t>
            </w:r>
            <w:proofErr w:type="spellEnd"/>
            <w:r>
              <w:rPr>
                <w:bCs/>
                <w:color w:val="FF0000"/>
              </w:rPr>
              <w:t xml:space="preserve"> raining</w:t>
            </w:r>
          </w:p>
          <w:p w:rsidR="008B7F77" w:rsidRDefault="008B7F77" w:rsidP="004A58BC">
            <w:pPr>
              <w:pStyle w:val="CalendarInformationBold"/>
              <w:framePr w:hSpace="0" w:wrap="auto" w:vAnchor="margin" w:hAnchor="text" w:xAlign="left" w:yAlign="inline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 xml:space="preserve">            (No School)</w:t>
            </w:r>
          </w:p>
          <w:p w:rsidR="00803783" w:rsidRPr="004A58BC" w:rsidRDefault="00C77278" w:rsidP="004A58BC">
            <w:pPr>
              <w:pStyle w:val="CalendarInformationBold"/>
              <w:framePr w:hSpace="0" w:wrap="auto" w:vAnchor="margin" w:hAnchor="text" w:xAlign="left" w:yAlign="inline"/>
              <w:rPr>
                <w:color w:val="FF0000"/>
              </w:rPr>
            </w:pPr>
            <w:r>
              <w:rPr>
                <w:bCs/>
                <w:color w:val="FF0000"/>
              </w:rPr>
              <w:t>7</w:t>
            </w:r>
            <w:r w:rsidR="004A58BC" w:rsidRPr="004A58BC">
              <w:rPr>
                <w:b w:val="0"/>
                <w:color w:val="FF0000"/>
              </w:rPr>
              <w:t>-</w:t>
            </w:r>
            <w:r>
              <w:rPr>
                <w:color w:val="FF0000"/>
              </w:rPr>
              <w:t>9</w:t>
            </w:r>
            <w:r w:rsidR="004A58BC" w:rsidRPr="004A58BC">
              <w:rPr>
                <w:color w:val="FF0000"/>
              </w:rPr>
              <w:t xml:space="preserve">  </w:t>
            </w:r>
            <w:r w:rsidR="00A64D80">
              <w:rPr>
                <w:color w:val="FF0000"/>
              </w:rPr>
              <w:t xml:space="preserve">    </w:t>
            </w:r>
            <w:r w:rsidR="004A58BC" w:rsidRPr="004A58BC">
              <w:rPr>
                <w:color w:val="FF0000"/>
              </w:rPr>
              <w:t xml:space="preserve"> </w:t>
            </w:r>
            <w:proofErr w:type="spellStart"/>
            <w:r w:rsidR="004A58BC" w:rsidRPr="004A58BC">
              <w:rPr>
                <w:color w:val="FF0000"/>
              </w:rPr>
              <w:t>Chusok</w:t>
            </w:r>
            <w:proofErr w:type="spellEnd"/>
            <w:r w:rsidR="004A58BC" w:rsidRPr="004A58BC">
              <w:rPr>
                <w:color w:val="FF0000"/>
              </w:rPr>
              <w:t xml:space="preserve"> </w:t>
            </w:r>
          </w:p>
          <w:p w:rsidR="004A58BC" w:rsidRDefault="004A58BC" w:rsidP="004A58BC">
            <w:pPr>
              <w:pStyle w:val="CalendarInformationBold"/>
              <w:framePr w:hSpace="0" w:wrap="auto" w:vAnchor="margin" w:hAnchor="text" w:xAlign="left" w:yAlign="inline"/>
              <w:rPr>
                <w:color w:val="FF0000"/>
              </w:rPr>
            </w:pPr>
            <w:r w:rsidRPr="004A58BC">
              <w:rPr>
                <w:color w:val="FF0000"/>
              </w:rPr>
              <w:t xml:space="preserve">            (</w:t>
            </w:r>
            <w:r>
              <w:rPr>
                <w:color w:val="FF0000"/>
              </w:rPr>
              <w:t>No School</w:t>
            </w:r>
            <w:r w:rsidRPr="004A58BC">
              <w:rPr>
                <w:color w:val="FF0000"/>
              </w:rPr>
              <w:t>)</w:t>
            </w:r>
          </w:p>
          <w:p w:rsidR="00F779E3" w:rsidRPr="004A58BC" w:rsidRDefault="00F779E3" w:rsidP="004A58BC">
            <w:pPr>
              <w:pStyle w:val="CalendarInformationBold"/>
              <w:framePr w:hSpace="0" w:wrap="auto" w:vAnchor="margin" w:hAnchor="text" w:xAlign="left" w:yAlign="inline"/>
              <w:rPr>
                <w:color w:val="FF0000"/>
              </w:rPr>
            </w:pPr>
            <w:r>
              <w:rPr>
                <w:color w:val="FF0000"/>
              </w:rPr>
              <w:t>10-12 Christian Music Seminar</w:t>
            </w:r>
            <w:bookmarkStart w:id="0" w:name="_GoBack"/>
            <w:bookmarkEnd w:id="0"/>
          </w:p>
          <w:p w:rsidR="00C77278" w:rsidRPr="009D7DF7" w:rsidRDefault="00C77278" w:rsidP="00803783">
            <w:pPr>
              <w:pStyle w:val="CalendarInformationBold"/>
              <w:framePr w:hSpace="0" w:wrap="auto" w:vAnchor="margin" w:hAnchor="text" w:xAlign="left" w:yAlign="inline"/>
              <w:rPr>
                <w:color w:val="76923C" w:themeColor="accent3" w:themeShade="BF"/>
              </w:rPr>
            </w:pPr>
            <w:r w:rsidRPr="009D7DF7">
              <w:t>19</w:t>
            </w:r>
            <w:r w:rsidRPr="009D7DF7">
              <w:rPr>
                <w:color w:val="76923C" w:themeColor="accent3" w:themeShade="BF"/>
              </w:rPr>
              <w:t xml:space="preserve">        Talk Like a Pirate Day</w:t>
            </w:r>
          </w:p>
          <w:p w:rsidR="0029559D" w:rsidRPr="000132E1" w:rsidRDefault="004A58BC" w:rsidP="00803783">
            <w:pPr>
              <w:pStyle w:val="CalendarInformationBold"/>
              <w:framePr w:hSpace="0" w:wrap="auto" w:vAnchor="margin" w:hAnchor="text" w:xAlign="left" w:yAlign="inline"/>
            </w:pPr>
            <w:r w:rsidRPr="000132E1">
              <w:t>26</w:t>
            </w:r>
            <w:r w:rsidR="00803783" w:rsidRPr="000132E1">
              <w:t xml:space="preserve">        Mid-quarter Report</w:t>
            </w:r>
          </w:p>
          <w:p w:rsidR="00E17746" w:rsidRDefault="00E17746" w:rsidP="00027E2D">
            <w:pPr>
              <w:pStyle w:val="CalendarInformationBold"/>
              <w:framePr w:hSpace="0" w:wrap="auto" w:vAnchor="margin" w:hAnchor="text" w:xAlign="left" w:yAlign="inline"/>
              <w:rPr>
                <w:color w:val="912122"/>
              </w:rPr>
            </w:pPr>
          </w:p>
          <w:p w:rsidR="007C5695" w:rsidRDefault="007C5695" w:rsidP="004A58BC">
            <w:pPr>
              <w:pStyle w:val="CalendarInformationBold"/>
              <w:framePr w:hSpace="0" w:wrap="auto" w:vAnchor="margin" w:hAnchor="text" w:xAlign="left" w:yAlign="inline"/>
            </w:pPr>
          </w:p>
        </w:tc>
      </w:tr>
      <w:tr w:rsidR="00B4785B" w:rsidTr="00A96CB5">
        <w:trPr>
          <w:trHeight w:hRule="exact" w:val="148"/>
        </w:trPr>
        <w:tc>
          <w:tcPr>
            <w:tcW w:w="255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85B" w:rsidRDefault="00B4785B" w:rsidP="0041793B"/>
        </w:tc>
        <w:tc>
          <w:tcPr>
            <w:tcW w:w="25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4785B" w:rsidRDefault="00B4785B" w:rsidP="0041793B">
            <w:pPr>
              <w:pStyle w:val="Month"/>
            </w:pPr>
          </w:p>
        </w:tc>
        <w:tc>
          <w:tcPr>
            <w:tcW w:w="239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85B" w:rsidRDefault="00B4785B" w:rsidP="0041793B"/>
        </w:tc>
        <w:tc>
          <w:tcPr>
            <w:tcW w:w="25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4785B" w:rsidRDefault="00B4785B" w:rsidP="0041793B">
            <w:pPr>
              <w:pStyle w:val="Month"/>
            </w:pPr>
          </w:p>
        </w:tc>
        <w:tc>
          <w:tcPr>
            <w:tcW w:w="25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85B" w:rsidRDefault="00B4785B" w:rsidP="0041793B"/>
        </w:tc>
      </w:tr>
      <w:tr w:rsidR="008E7083" w:rsidTr="00A96CB5">
        <w:trPr>
          <w:trHeight w:val="1529"/>
        </w:trPr>
        <w:tc>
          <w:tcPr>
            <w:tcW w:w="2554" w:type="dxa"/>
            <w:tcMar>
              <w:bottom w:w="115" w:type="dxa"/>
            </w:tcMar>
          </w:tcPr>
          <w:p w:rsidR="00ED22C8" w:rsidRPr="00027E2D" w:rsidRDefault="00C02DB0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rStyle w:val="CalendarInformationBoldChar"/>
              </w:rPr>
              <w:t>23</w:t>
            </w:r>
            <w:r w:rsidR="0029559D" w:rsidRPr="00027E2D">
              <w:rPr>
                <w:rStyle w:val="CalendarInformationBoldChar"/>
                <w:b w:val="0"/>
              </w:rPr>
              <w:t xml:space="preserve">   </w:t>
            </w:r>
            <w:r w:rsidR="00FB05B2" w:rsidRPr="00027E2D">
              <w:rPr>
                <w:b/>
              </w:rPr>
              <w:t>Teaching Days</w:t>
            </w:r>
          </w:p>
          <w:p w:rsidR="00905B06" w:rsidRDefault="00905B06" w:rsidP="00DE575C">
            <w:pPr>
              <w:pStyle w:val="CalendarInformation"/>
              <w:framePr w:hSpace="0" w:wrap="auto" w:vAnchor="margin" w:hAnchor="text" w:xAlign="left" w:yAlign="inline"/>
            </w:pPr>
          </w:p>
          <w:p w:rsidR="00ED22C8" w:rsidRPr="009D7DF7" w:rsidRDefault="00714248" w:rsidP="00DE575C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76923C" w:themeColor="accent3" w:themeShade="BF"/>
              </w:rPr>
            </w:pPr>
            <w:r w:rsidRPr="009D7DF7">
              <w:rPr>
                <w:b/>
                <w:bCs/>
              </w:rPr>
              <w:t xml:space="preserve">9  </w:t>
            </w:r>
            <w:r w:rsidR="008C083A" w:rsidRPr="009D7DF7">
              <w:rPr>
                <w:b/>
                <w:bCs/>
                <w:color w:val="76923C" w:themeColor="accent3" w:themeShade="BF"/>
              </w:rPr>
              <w:t xml:space="preserve">  </w:t>
            </w:r>
            <w:r w:rsidR="00D34195" w:rsidRPr="009D7DF7">
              <w:rPr>
                <w:b/>
                <w:bCs/>
                <w:color w:val="76923C" w:themeColor="accent3" w:themeShade="BF"/>
              </w:rPr>
              <w:t xml:space="preserve">    </w:t>
            </w:r>
            <w:r w:rsidR="000C30D4" w:rsidRPr="009D7DF7">
              <w:rPr>
                <w:b/>
                <w:bCs/>
                <w:color w:val="76923C" w:themeColor="accent3" w:themeShade="BF"/>
              </w:rPr>
              <w:t>Korean</w:t>
            </w:r>
            <w:r w:rsidR="00A800F9" w:rsidRPr="009D7DF7">
              <w:rPr>
                <w:b/>
                <w:bCs/>
                <w:color w:val="76923C" w:themeColor="accent3" w:themeShade="BF"/>
              </w:rPr>
              <w:t xml:space="preserve"> Language</w:t>
            </w:r>
            <w:r w:rsidR="000C30D4" w:rsidRPr="009D7DF7">
              <w:rPr>
                <w:b/>
                <w:bCs/>
                <w:color w:val="76923C" w:themeColor="accent3" w:themeShade="BF"/>
              </w:rPr>
              <w:t xml:space="preserve"> Day</w:t>
            </w:r>
          </w:p>
          <w:p w:rsidR="009737F3" w:rsidRDefault="009737F3" w:rsidP="008C083A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>
              <w:rPr>
                <w:b/>
                <w:bCs/>
              </w:rPr>
              <w:t>23      Concert for Elem.</w:t>
            </w:r>
          </w:p>
          <w:p w:rsidR="008C083A" w:rsidRPr="000132E1" w:rsidRDefault="00C549BC" w:rsidP="008C083A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8C083A" w:rsidRPr="000132E1">
              <w:rPr>
                <w:b/>
                <w:bCs/>
              </w:rPr>
              <w:t xml:space="preserve">  </w:t>
            </w:r>
            <w:r w:rsidR="00D34195" w:rsidRPr="000132E1">
              <w:rPr>
                <w:b/>
                <w:bCs/>
              </w:rPr>
              <w:t xml:space="preserve">    </w:t>
            </w:r>
            <w:r w:rsidR="008C083A" w:rsidRPr="000132E1">
              <w:rPr>
                <w:b/>
                <w:bCs/>
              </w:rPr>
              <w:t>End of 1</w:t>
            </w:r>
            <w:r w:rsidR="008C083A" w:rsidRPr="000132E1">
              <w:rPr>
                <w:b/>
                <w:bCs/>
                <w:vertAlign w:val="superscript"/>
              </w:rPr>
              <w:t>st</w:t>
            </w:r>
            <w:r w:rsidR="008C083A" w:rsidRPr="000132E1">
              <w:rPr>
                <w:b/>
                <w:bCs/>
              </w:rPr>
              <w:t xml:space="preserve"> Quarter</w:t>
            </w:r>
          </w:p>
          <w:p w:rsidR="008C083A" w:rsidRPr="000132E1" w:rsidRDefault="00C549BC" w:rsidP="008C083A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27</w:t>
            </w:r>
            <w:r w:rsidR="008C083A" w:rsidRPr="000132E1">
              <w:rPr>
                <w:b/>
                <w:bCs/>
                <w:color w:val="C00000"/>
              </w:rPr>
              <w:t xml:space="preserve"> </w:t>
            </w:r>
            <w:r w:rsidR="00D34195" w:rsidRPr="000132E1">
              <w:rPr>
                <w:b/>
                <w:bCs/>
                <w:color w:val="C00000"/>
              </w:rPr>
              <w:t xml:space="preserve">    </w:t>
            </w:r>
            <w:r w:rsidR="008C083A" w:rsidRPr="000132E1">
              <w:rPr>
                <w:b/>
                <w:bCs/>
                <w:color w:val="C00000"/>
              </w:rPr>
              <w:t xml:space="preserve"> Begin 2</w:t>
            </w:r>
            <w:r w:rsidR="008C083A" w:rsidRPr="000132E1">
              <w:rPr>
                <w:b/>
                <w:bCs/>
                <w:color w:val="C00000"/>
                <w:vertAlign w:val="superscript"/>
              </w:rPr>
              <w:t>nd</w:t>
            </w:r>
            <w:r w:rsidR="008C083A" w:rsidRPr="000132E1">
              <w:rPr>
                <w:b/>
                <w:bCs/>
                <w:color w:val="C00000"/>
              </w:rPr>
              <w:t xml:space="preserve"> Quarter</w:t>
            </w:r>
          </w:p>
          <w:p w:rsidR="00EC26FC" w:rsidRDefault="00877268" w:rsidP="00DE575C">
            <w:pPr>
              <w:pStyle w:val="CalendarInformation"/>
              <w:framePr w:hSpace="0" w:wrap="auto" w:vAnchor="margin" w:hAnchor="text" w:xAlign="left" w:yAlign="inline"/>
            </w:pPr>
            <w:r>
              <w:tab/>
            </w:r>
          </w:p>
        </w:tc>
        <w:tc>
          <w:tcPr>
            <w:tcW w:w="2555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311"/>
              <w:gridCol w:w="310"/>
              <w:gridCol w:w="311"/>
              <w:gridCol w:w="310"/>
              <w:gridCol w:w="311"/>
              <w:gridCol w:w="313"/>
              <w:gridCol w:w="313"/>
            </w:tblGrid>
            <w:tr w:rsidR="008E7083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8E7083" w:rsidRPr="00D079B0" w:rsidRDefault="00DC04FC" w:rsidP="00312944">
                  <w:pPr>
                    <w:pStyle w:val="Month"/>
                  </w:pPr>
                  <w:r>
                    <w:t>OCTOBER</w:t>
                  </w:r>
                  <w:r w:rsidR="008E7083">
                    <w:t xml:space="preserve"> </w:t>
                  </w:r>
                  <w:r w:rsidR="00DA79BC">
                    <w:t>‘1</w:t>
                  </w:r>
                  <w:r w:rsidR="00312944">
                    <w:t>4</w:t>
                  </w:r>
                </w:p>
              </w:tc>
            </w:tr>
            <w:tr w:rsidR="008E7083" w:rsidRPr="00D079B0" w:rsidTr="00427EAA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8E7083" w:rsidRPr="00D079B0" w:rsidTr="000017E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8E7083" w:rsidP="00E54BAA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  <w:tc>
                <w:tcPr>
                  <w:tcW w:w="313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3" w:type="dxa"/>
                  <w:tcBorders>
                    <w:left w:val="single" w:sz="6" w:space="0" w:color="9EADD6"/>
                    <w:bottom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5244F8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</w:tr>
            <w:tr w:rsidR="008E7083" w:rsidRPr="00D079B0" w:rsidTr="009D7DF7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4A58BC" w:rsidRDefault="00DA4F17" w:rsidP="0041793B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312944">
                    <w:t>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BDB77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9D7DF7">
                    <w:t>9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</w:tr>
            <w:tr w:rsidR="008E7083" w:rsidRPr="00D079B0" w:rsidTr="00427EAA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18</w:t>
                  </w:r>
                </w:p>
              </w:tc>
            </w:tr>
            <w:tr w:rsidR="008E7083" w:rsidRPr="00D079B0" w:rsidTr="009D7DF7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D99594" w:themeFill="accent2" w:themeFillTint="99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6DDE8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</w:tr>
            <w:tr w:rsidR="008E7083" w:rsidRPr="00D079B0" w:rsidTr="00427EAA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B159A1" w:rsidRDefault="00DA4F17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</w:rPr>
                  </w:pPr>
                  <w:r>
                    <w:rPr>
                      <w:b/>
                    </w:rPr>
                    <w:t>31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39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41793B"/>
        </w:tc>
        <w:tc>
          <w:tcPr>
            <w:tcW w:w="2555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311"/>
              <w:gridCol w:w="310"/>
              <w:gridCol w:w="311"/>
              <w:gridCol w:w="310"/>
              <w:gridCol w:w="311"/>
              <w:gridCol w:w="313"/>
              <w:gridCol w:w="313"/>
            </w:tblGrid>
            <w:tr w:rsidR="008E7083" w:rsidRPr="00D079B0" w:rsidTr="00C549BC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8E7083" w:rsidRPr="00D079B0" w:rsidRDefault="00DC04FC" w:rsidP="00312944">
                  <w:pPr>
                    <w:pStyle w:val="Month"/>
                  </w:pPr>
                  <w:r>
                    <w:t>NOVEMBER</w:t>
                  </w:r>
                  <w:r w:rsidR="008E7083">
                    <w:t xml:space="preserve"> </w:t>
                  </w:r>
                  <w:r w:rsidR="00DA79BC">
                    <w:t>‘1</w:t>
                  </w:r>
                  <w:r w:rsidR="00312944">
                    <w:t>4</w:t>
                  </w:r>
                </w:p>
              </w:tc>
            </w:tr>
            <w:tr w:rsidR="008E7083" w:rsidRPr="00D079B0" w:rsidTr="00C549BC">
              <w:trPr>
                <w:trHeight w:hRule="exact" w:val="224"/>
                <w:jc w:val="center"/>
              </w:trPr>
              <w:tc>
                <w:tcPr>
                  <w:tcW w:w="311" w:type="dxa"/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3" w:type="dxa"/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8E7083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8E7083" w:rsidRPr="00D079B0" w:rsidTr="00C549BC">
              <w:trPr>
                <w:trHeight w:val="224"/>
                <w:jc w:val="center"/>
              </w:trPr>
              <w:tc>
                <w:tcPr>
                  <w:tcW w:w="311" w:type="dxa"/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shd w:val="clear" w:color="auto" w:fill="auto"/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shd w:val="clear" w:color="auto" w:fill="FFFFFF"/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shd w:val="clear" w:color="auto" w:fill="FFFFFF" w:themeFill="background1"/>
                  <w:vAlign w:val="center"/>
                </w:tcPr>
                <w:p w:rsidR="008E7083" w:rsidRPr="00D079B0" w:rsidRDefault="008E7083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shd w:val="clear" w:color="auto" w:fill="FBD4B4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</w:tr>
            <w:tr w:rsidR="008E7083" w:rsidRPr="00D079B0" w:rsidTr="00C549BC">
              <w:trPr>
                <w:trHeight w:val="224"/>
                <w:jc w:val="center"/>
              </w:trPr>
              <w:tc>
                <w:tcPr>
                  <w:tcW w:w="311" w:type="dxa"/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  <w:tc>
                <w:tcPr>
                  <w:tcW w:w="310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  <w:tc>
                <w:tcPr>
                  <w:tcW w:w="310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  <w:tc>
                <w:tcPr>
                  <w:tcW w:w="313" w:type="dxa"/>
                  <w:shd w:val="clear" w:color="auto" w:fill="auto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311" w:type="dxa"/>
                  <w:shd w:val="clear" w:color="auto" w:fill="auto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</w:tr>
            <w:tr w:rsidR="008E7083" w:rsidRPr="00D079B0" w:rsidTr="00C549BC">
              <w:trPr>
                <w:trHeight w:val="224"/>
                <w:jc w:val="center"/>
              </w:trPr>
              <w:tc>
                <w:tcPr>
                  <w:tcW w:w="311" w:type="dxa"/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  <w:tc>
                <w:tcPr>
                  <w:tcW w:w="310" w:type="dxa"/>
                  <w:shd w:val="clear" w:color="auto" w:fill="auto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1" w:type="dxa"/>
                  <w:shd w:val="clear" w:color="auto" w:fill="auto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310" w:type="dxa"/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1" w:type="dxa"/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  <w:tc>
                <w:tcPr>
                  <w:tcW w:w="313" w:type="dxa"/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</w:tr>
            <w:tr w:rsidR="00E92395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310" w:type="dxa"/>
                  <w:shd w:val="clear" w:color="auto" w:fill="FFFFFF" w:themeFill="background1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311" w:type="dxa"/>
                  <w:shd w:val="clear" w:color="auto" w:fill="FFFFFF" w:themeFill="background1"/>
                  <w:vAlign w:val="center"/>
                </w:tcPr>
                <w:p w:rsidR="008E7083" w:rsidRPr="00D079B0" w:rsidRDefault="00A64D80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  <w:r w:rsidR="00DA4F17">
                    <w:t>8</w:t>
                  </w:r>
                </w:p>
              </w:tc>
              <w:tc>
                <w:tcPr>
                  <w:tcW w:w="310" w:type="dxa"/>
                  <w:shd w:val="clear" w:color="auto" w:fill="FFFFFF"/>
                  <w:vAlign w:val="center"/>
                </w:tcPr>
                <w:p w:rsidR="008E7083" w:rsidRPr="001D52BD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311" w:type="dxa"/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  <w:tc>
                <w:tcPr>
                  <w:tcW w:w="313" w:type="dxa"/>
                  <w:shd w:val="clear" w:color="auto" w:fill="FFFFFF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</w:tr>
            <w:tr w:rsidR="00E92395" w:rsidRPr="00D079B0" w:rsidTr="00C549BC">
              <w:trPr>
                <w:trHeight w:val="282"/>
                <w:jc w:val="center"/>
              </w:trPr>
              <w:tc>
                <w:tcPr>
                  <w:tcW w:w="311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310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  <w:tc>
                <w:tcPr>
                  <w:tcW w:w="310" w:type="dxa"/>
                  <w:shd w:val="clear" w:color="auto" w:fill="FFFF99"/>
                  <w:vAlign w:val="center"/>
                </w:tcPr>
                <w:p w:rsidR="008E7083" w:rsidRPr="00A64D80" w:rsidRDefault="00DA4F17" w:rsidP="00887B52">
                  <w:pPr>
                    <w:rPr>
                      <w:color w:val="FF0000"/>
                      <w:sz w:val="14"/>
                      <w:szCs w:val="14"/>
                    </w:rPr>
                  </w:pPr>
                  <w:r w:rsidRPr="00A64D80">
                    <w:rPr>
                      <w:sz w:val="14"/>
                      <w:szCs w:val="14"/>
                    </w:rPr>
                    <w:t>26</w:t>
                  </w:r>
                </w:p>
              </w:tc>
              <w:tc>
                <w:tcPr>
                  <w:tcW w:w="311" w:type="dxa"/>
                  <w:shd w:val="clear" w:color="auto" w:fill="FFFF99"/>
                  <w:vAlign w:val="center"/>
                </w:tcPr>
                <w:p w:rsidR="008E7083" w:rsidRPr="00E13789" w:rsidRDefault="00DA4F17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27</w:t>
                  </w:r>
                </w:p>
              </w:tc>
              <w:tc>
                <w:tcPr>
                  <w:tcW w:w="313" w:type="dxa"/>
                  <w:shd w:val="clear" w:color="auto" w:fill="FFFF99"/>
                  <w:vAlign w:val="center"/>
                </w:tcPr>
                <w:p w:rsidR="008E7083" w:rsidRPr="00E13789" w:rsidRDefault="00DA4F17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28</w:t>
                  </w:r>
                </w:p>
              </w:tc>
              <w:tc>
                <w:tcPr>
                  <w:tcW w:w="311" w:type="dxa"/>
                  <w:vAlign w:val="center"/>
                </w:tcPr>
                <w:p w:rsidR="008E7083" w:rsidRPr="00D079B0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</w:tr>
            <w:tr w:rsidR="00DA4F17" w:rsidRPr="00D079B0" w:rsidTr="00C549BC">
              <w:trPr>
                <w:trHeight w:val="282"/>
                <w:jc w:val="center"/>
              </w:trPr>
              <w:tc>
                <w:tcPr>
                  <w:tcW w:w="311" w:type="dxa"/>
                  <w:vAlign w:val="center"/>
                </w:tcPr>
                <w:p w:rsid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  <w:tc>
                <w:tcPr>
                  <w:tcW w:w="310" w:type="dxa"/>
                  <w:vAlign w:val="center"/>
                </w:tcPr>
                <w:p w:rsidR="00DA4F17" w:rsidRP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shd w:val="clear" w:color="auto" w:fill="auto"/>
                  <w:vAlign w:val="center"/>
                </w:tcPr>
                <w:p w:rsidR="00DA4F17" w:rsidRP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shd w:val="clear" w:color="auto" w:fill="auto"/>
                  <w:vAlign w:val="center"/>
                </w:tcPr>
                <w:p w:rsidR="00DA4F17" w:rsidRPr="00DA4F17" w:rsidRDefault="00DA4F17" w:rsidP="00887B52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11" w:type="dxa"/>
                  <w:shd w:val="clear" w:color="auto" w:fill="auto"/>
                  <w:vAlign w:val="center"/>
                </w:tcPr>
                <w:p w:rsidR="00DA4F17" w:rsidRP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shd w:val="clear" w:color="auto" w:fill="auto"/>
                  <w:vAlign w:val="center"/>
                </w:tcPr>
                <w:p w:rsidR="00DA4F17" w:rsidRP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vAlign w:val="center"/>
                </w:tcPr>
                <w:p w:rsidR="00DA4F17" w:rsidRPr="00DA4F17" w:rsidRDefault="00DA4F17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555" w:type="dxa"/>
            <w:tcMar>
              <w:top w:w="144" w:type="dxa"/>
              <w:bottom w:w="115" w:type="dxa"/>
            </w:tcMar>
          </w:tcPr>
          <w:p w:rsidR="00F934A9" w:rsidRPr="00027E2D" w:rsidRDefault="00C02DB0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rStyle w:val="CalendarInformationBoldChar"/>
              </w:rPr>
              <w:t>18</w:t>
            </w:r>
            <w:r w:rsidR="007B02F1" w:rsidRPr="00027E2D">
              <w:rPr>
                <w:rStyle w:val="CalendarInformationBoldChar"/>
                <w:b w:val="0"/>
              </w:rPr>
              <w:t xml:space="preserve">   </w:t>
            </w:r>
            <w:r w:rsidR="0029559D" w:rsidRPr="00027E2D">
              <w:rPr>
                <w:rStyle w:val="CalendarInformationBoldChar"/>
                <w:b w:val="0"/>
              </w:rPr>
              <w:t xml:space="preserve"> </w:t>
            </w:r>
            <w:r w:rsidR="00FB05B2" w:rsidRPr="00027E2D">
              <w:rPr>
                <w:b/>
              </w:rPr>
              <w:t>Teaching Days</w:t>
            </w:r>
          </w:p>
          <w:p w:rsidR="000365C5" w:rsidRDefault="000365C5" w:rsidP="00DE575C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</w:rPr>
            </w:pPr>
          </w:p>
          <w:p w:rsidR="006F75B9" w:rsidRPr="00C02DB0" w:rsidRDefault="00E17746" w:rsidP="00427EAA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</w:rPr>
            </w:pPr>
            <w:r>
              <w:rPr>
                <w:rStyle w:val="CalendarInformationBoldChar"/>
              </w:rPr>
              <w:t xml:space="preserve"> 1 </w:t>
            </w:r>
            <w:r w:rsidR="007F1971">
              <w:rPr>
                <w:rStyle w:val="CalendarInformationBoldChar"/>
              </w:rPr>
              <w:t xml:space="preserve">         </w:t>
            </w:r>
            <w:r>
              <w:rPr>
                <w:rStyle w:val="CalendarInformationBoldChar"/>
              </w:rPr>
              <w:t xml:space="preserve"> 2</w:t>
            </w:r>
            <w:r w:rsidRPr="00E17746">
              <w:rPr>
                <w:rStyle w:val="CalendarInformationBoldChar"/>
                <w:vertAlign w:val="superscript"/>
              </w:rPr>
              <w:t>nd</w:t>
            </w:r>
            <w:r w:rsidR="00A800F9">
              <w:rPr>
                <w:rStyle w:val="CalendarInformationBoldChar"/>
              </w:rPr>
              <w:t xml:space="preserve"> quarter tuition </w:t>
            </w:r>
            <w:r>
              <w:rPr>
                <w:rStyle w:val="CalendarInformationBoldChar"/>
              </w:rPr>
              <w:t>due.</w:t>
            </w:r>
          </w:p>
          <w:p w:rsidR="0029559D" w:rsidRPr="000132E1" w:rsidRDefault="00CA429E" w:rsidP="000132E1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 w:rsidRPr="000132E1">
              <w:rPr>
                <w:b/>
              </w:rPr>
              <w:t>2</w:t>
            </w:r>
            <w:r w:rsidR="00A64D80">
              <w:rPr>
                <w:b/>
              </w:rPr>
              <w:t>6</w:t>
            </w:r>
            <w:r w:rsidRPr="000132E1">
              <w:rPr>
                <w:b/>
              </w:rPr>
              <w:t xml:space="preserve">        </w:t>
            </w:r>
            <w:r w:rsidR="00FB7DC2" w:rsidRPr="000132E1">
              <w:rPr>
                <w:b/>
              </w:rPr>
              <w:t xml:space="preserve"> </w:t>
            </w:r>
            <w:r w:rsidR="0029559D" w:rsidRPr="000132E1">
              <w:rPr>
                <w:b/>
              </w:rPr>
              <w:t>Thanksgiving Feast</w:t>
            </w:r>
          </w:p>
          <w:p w:rsidR="008205A2" w:rsidRPr="000132E1" w:rsidRDefault="00976DD4" w:rsidP="005304EA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 w:rsidRPr="000132E1">
              <w:rPr>
                <w:b/>
              </w:rPr>
              <w:t xml:space="preserve">           </w:t>
            </w:r>
            <w:r w:rsidR="00CA429E" w:rsidRPr="000132E1">
              <w:rPr>
                <w:b/>
              </w:rPr>
              <w:t xml:space="preserve"> </w:t>
            </w:r>
            <w:r w:rsidR="00FB7DC2" w:rsidRPr="000132E1">
              <w:rPr>
                <w:b/>
              </w:rPr>
              <w:t xml:space="preserve">  </w:t>
            </w:r>
            <w:r w:rsidR="00C72D09" w:rsidRPr="000132E1">
              <w:rPr>
                <w:b/>
              </w:rPr>
              <w:t>(12:00</w:t>
            </w:r>
            <w:r w:rsidRPr="000132E1">
              <w:rPr>
                <w:b/>
              </w:rPr>
              <w:t xml:space="preserve"> dismissal</w:t>
            </w:r>
            <w:r w:rsidR="005304EA" w:rsidRPr="000132E1">
              <w:rPr>
                <w:b/>
              </w:rPr>
              <w:t>)</w:t>
            </w:r>
          </w:p>
          <w:p w:rsidR="008E1ADE" w:rsidRDefault="008E1ADE" w:rsidP="00E016B0">
            <w:pPr>
              <w:pStyle w:val="CalendarInformationBold"/>
              <w:framePr w:hSpace="0" w:wrap="auto" w:vAnchor="margin" w:hAnchor="text" w:xAlign="left" w:yAlign="inline"/>
            </w:pPr>
            <w:r w:rsidRPr="00E016B0">
              <w:t>2</w:t>
            </w:r>
            <w:r w:rsidR="00A64D80">
              <w:t>6</w:t>
            </w:r>
            <w:r w:rsidRPr="00E016B0">
              <w:t>-2</w:t>
            </w:r>
            <w:r w:rsidR="00A64D80">
              <w:t>8</w:t>
            </w:r>
            <w:r>
              <w:tab/>
              <w:t>Thanksgiving Break</w:t>
            </w:r>
          </w:p>
          <w:p w:rsidR="00E17746" w:rsidRDefault="00E17746" w:rsidP="00DE575C">
            <w:pPr>
              <w:pStyle w:val="CalendarInformation"/>
              <w:framePr w:hSpace="0" w:wrap="auto" w:vAnchor="margin" w:hAnchor="text" w:xAlign="left" w:yAlign="inline"/>
              <w:rPr>
                <w:color w:val="C00000"/>
              </w:rPr>
            </w:pPr>
          </w:p>
          <w:p w:rsidR="00976DD4" w:rsidRPr="000132E1" w:rsidRDefault="00D34195" w:rsidP="00DE575C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 w:rsidRPr="000132E1">
              <w:rPr>
                <w:b/>
                <w:bCs/>
                <w:color w:val="C00000"/>
              </w:rPr>
              <w:t xml:space="preserve">           </w:t>
            </w:r>
          </w:p>
          <w:p w:rsidR="00976DD4" w:rsidRDefault="00976DD4" w:rsidP="00DE575C">
            <w:pPr>
              <w:pStyle w:val="CalendarInformation"/>
              <w:framePr w:hSpace="0" w:wrap="auto" w:vAnchor="margin" w:hAnchor="text" w:xAlign="left" w:yAlign="inline"/>
            </w:pPr>
          </w:p>
        </w:tc>
      </w:tr>
      <w:tr w:rsidR="00E967CF" w:rsidTr="00A96CB5">
        <w:trPr>
          <w:trHeight w:hRule="exact" w:val="148"/>
        </w:trPr>
        <w:tc>
          <w:tcPr>
            <w:tcW w:w="2554" w:type="dxa"/>
            <w:vAlign w:val="center"/>
          </w:tcPr>
          <w:p w:rsidR="00E967CF" w:rsidRDefault="00E967CF" w:rsidP="0041793B"/>
        </w:tc>
        <w:tc>
          <w:tcPr>
            <w:tcW w:w="2555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E967CF" w:rsidRDefault="00E967CF" w:rsidP="0041793B">
            <w:pPr>
              <w:pStyle w:val="Month"/>
            </w:pPr>
          </w:p>
        </w:tc>
        <w:tc>
          <w:tcPr>
            <w:tcW w:w="239" w:type="dxa"/>
            <w:vAlign w:val="center"/>
          </w:tcPr>
          <w:p w:rsidR="00E967CF" w:rsidRDefault="00E967CF" w:rsidP="0041793B"/>
        </w:tc>
        <w:tc>
          <w:tcPr>
            <w:tcW w:w="2555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E967CF" w:rsidRDefault="00E967CF" w:rsidP="0041793B">
            <w:pPr>
              <w:pStyle w:val="Month"/>
            </w:pPr>
          </w:p>
        </w:tc>
        <w:tc>
          <w:tcPr>
            <w:tcW w:w="2555" w:type="dxa"/>
            <w:vAlign w:val="center"/>
          </w:tcPr>
          <w:p w:rsidR="00E967CF" w:rsidRDefault="00E967CF" w:rsidP="0041793B"/>
        </w:tc>
      </w:tr>
      <w:tr w:rsidR="008E7083" w:rsidTr="00A96CB5">
        <w:trPr>
          <w:trHeight w:val="1203"/>
        </w:trPr>
        <w:tc>
          <w:tcPr>
            <w:tcW w:w="2554" w:type="dxa"/>
            <w:tcMar>
              <w:bottom w:w="115" w:type="dxa"/>
            </w:tcMar>
          </w:tcPr>
          <w:p w:rsidR="008E7083" w:rsidRDefault="00C02DB0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15</w:t>
            </w:r>
            <w:r w:rsidR="007B02F1" w:rsidRPr="00027E2D">
              <w:rPr>
                <w:b/>
              </w:rPr>
              <w:t xml:space="preserve">  </w:t>
            </w:r>
            <w:r w:rsidR="00FB05B2" w:rsidRPr="00027E2D">
              <w:rPr>
                <w:b/>
              </w:rPr>
              <w:t xml:space="preserve"> Teaching Days</w:t>
            </w:r>
          </w:p>
          <w:p w:rsidR="002D7ECC" w:rsidRDefault="002D7ECC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2D7ECC" w:rsidRDefault="002D7ECC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A64D80" w:rsidRPr="00027E2D" w:rsidRDefault="00A64D80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  <w:bCs/>
                <w:color w:val="C00000"/>
              </w:rPr>
              <w:t xml:space="preserve">1        </w:t>
            </w:r>
            <w:r w:rsidRPr="000132E1">
              <w:rPr>
                <w:b/>
                <w:bCs/>
                <w:color w:val="C00000"/>
              </w:rPr>
              <w:t>Mid-Quarter report</w:t>
            </w:r>
          </w:p>
          <w:p w:rsidR="009737F3" w:rsidRDefault="009737F3" w:rsidP="00DE575C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>
              <w:rPr>
                <w:b/>
                <w:bCs/>
              </w:rPr>
              <w:t>5        Elem Program 7:30</w:t>
            </w:r>
          </w:p>
          <w:p w:rsidR="00DD0607" w:rsidRPr="000132E1" w:rsidRDefault="004A58BC" w:rsidP="00DE575C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 w:rsidRPr="000132E1">
              <w:rPr>
                <w:b/>
                <w:bCs/>
              </w:rPr>
              <w:t>1</w:t>
            </w:r>
            <w:r w:rsidR="00924933">
              <w:rPr>
                <w:b/>
                <w:bCs/>
              </w:rPr>
              <w:t>2</w:t>
            </w:r>
            <w:r w:rsidR="00DD0607" w:rsidRPr="000132E1">
              <w:rPr>
                <w:b/>
                <w:bCs/>
              </w:rPr>
              <w:t xml:space="preserve">    </w:t>
            </w:r>
            <w:r w:rsidR="009737F3">
              <w:rPr>
                <w:b/>
                <w:bCs/>
              </w:rPr>
              <w:t xml:space="preserve">  HS Concert  7:30</w:t>
            </w:r>
          </w:p>
          <w:p w:rsidR="00DD0607" w:rsidRPr="000132E1" w:rsidRDefault="00924933" w:rsidP="00DE575C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="00DD0607" w:rsidRPr="000132E1">
              <w:rPr>
                <w:b/>
                <w:bCs/>
              </w:rPr>
              <w:t xml:space="preserve">    </w:t>
            </w:r>
            <w:r w:rsidR="00FB7DC2" w:rsidRPr="000132E1">
              <w:rPr>
                <w:b/>
                <w:bCs/>
              </w:rPr>
              <w:t xml:space="preserve">  </w:t>
            </w:r>
            <w:r w:rsidR="00DD0607" w:rsidRPr="000132E1">
              <w:rPr>
                <w:b/>
                <w:bCs/>
              </w:rPr>
              <w:t xml:space="preserve">Christmas Party </w:t>
            </w:r>
          </w:p>
          <w:p w:rsidR="00DD0607" w:rsidRPr="000132E1" w:rsidRDefault="00DD0607" w:rsidP="00DE575C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 w:rsidRPr="000132E1">
              <w:rPr>
                <w:b/>
                <w:bCs/>
              </w:rPr>
              <w:t xml:space="preserve">         </w:t>
            </w:r>
            <w:r w:rsidR="00FB7DC2" w:rsidRPr="000132E1">
              <w:rPr>
                <w:b/>
                <w:bCs/>
              </w:rPr>
              <w:t xml:space="preserve">  </w:t>
            </w:r>
            <w:r w:rsidR="00C72D09" w:rsidRPr="000132E1">
              <w:rPr>
                <w:b/>
                <w:bCs/>
              </w:rPr>
              <w:t>(12:00</w:t>
            </w:r>
            <w:r w:rsidRPr="000132E1">
              <w:rPr>
                <w:b/>
                <w:bCs/>
              </w:rPr>
              <w:t xml:space="preserve"> dismissal)</w:t>
            </w:r>
          </w:p>
          <w:p w:rsidR="00E17746" w:rsidRDefault="00E17746" w:rsidP="00E016B0">
            <w:pPr>
              <w:pStyle w:val="CalendarInformationBold"/>
              <w:framePr w:hSpace="0" w:wrap="auto" w:vAnchor="margin" w:hAnchor="text" w:xAlign="left" w:yAlign="inline"/>
              <w:rPr>
                <w:color w:val="C00000"/>
              </w:rPr>
            </w:pPr>
          </w:p>
          <w:p w:rsidR="00DD0607" w:rsidRPr="00C23332" w:rsidRDefault="004A58BC" w:rsidP="00E016B0">
            <w:pPr>
              <w:pStyle w:val="CalendarInformationBold"/>
              <w:framePr w:hSpace="0" w:wrap="auto" w:vAnchor="margin" w:hAnchor="text" w:xAlign="left" w:yAlign="inline"/>
              <w:rPr>
                <w:color w:val="C00000"/>
              </w:rPr>
            </w:pPr>
            <w:r>
              <w:rPr>
                <w:color w:val="C00000"/>
              </w:rPr>
              <w:t>20-</w:t>
            </w:r>
            <w:r w:rsidR="00924933">
              <w:rPr>
                <w:color w:val="C00000"/>
              </w:rPr>
              <w:t>4</w:t>
            </w:r>
            <w:r w:rsidR="00E13789">
              <w:rPr>
                <w:color w:val="C00000"/>
              </w:rPr>
              <w:t xml:space="preserve">  </w:t>
            </w:r>
            <w:r w:rsidR="00FB7DC2" w:rsidRPr="00C23332">
              <w:rPr>
                <w:color w:val="C00000"/>
              </w:rPr>
              <w:t xml:space="preserve"> </w:t>
            </w:r>
            <w:r w:rsidR="00DD0607" w:rsidRPr="00C23332">
              <w:rPr>
                <w:color w:val="C00000"/>
              </w:rPr>
              <w:t>Christmas Break</w:t>
            </w:r>
          </w:p>
          <w:p w:rsidR="00DD0607" w:rsidRDefault="00DD0607" w:rsidP="00DE575C">
            <w:pPr>
              <w:pStyle w:val="CalendarInformation"/>
              <w:framePr w:hSpace="0" w:wrap="auto" w:vAnchor="margin" w:hAnchor="text" w:xAlign="left" w:yAlign="inline"/>
            </w:pPr>
          </w:p>
        </w:tc>
        <w:tc>
          <w:tcPr>
            <w:tcW w:w="2555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311"/>
              <w:gridCol w:w="310"/>
              <w:gridCol w:w="311"/>
              <w:gridCol w:w="310"/>
              <w:gridCol w:w="311"/>
              <w:gridCol w:w="313"/>
              <w:gridCol w:w="313"/>
            </w:tblGrid>
            <w:tr w:rsidR="00F57878" w:rsidRPr="00D079B0" w:rsidTr="002D7ECC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6" w:space="0" w:color="9EADD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312944">
                  <w:pPr>
                    <w:pStyle w:val="Month"/>
                  </w:pPr>
                  <w:r>
                    <w:t>DECEMBER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4</w:t>
                  </w:r>
                </w:p>
              </w:tc>
            </w:tr>
            <w:tr w:rsidR="00F57878" w:rsidRPr="00D079B0" w:rsidTr="009D176C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9D176C" w:rsidRPr="00D079B0" w:rsidTr="009D7DF7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9D176C" w:rsidP="009D176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92D050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D99594" w:themeFill="accent2" w:themeFillTint="99"/>
                  <w:vAlign w:val="center"/>
                </w:tcPr>
                <w:p w:rsidR="009D176C" w:rsidRPr="00B159A1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</w:tr>
            <w:tr w:rsidR="009D176C" w:rsidRPr="00D079B0" w:rsidTr="009D7DF7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  <w:tr2bl w:val="nil"/>
                  </w:tcBorders>
                  <w:shd w:val="clear" w:color="auto" w:fill="D99594" w:themeFill="accent2" w:themeFillTint="99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</w:tr>
            <w:tr w:rsidR="00E92395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  <w:tr2bl w:val="nil"/>
                  </w:tcBorders>
                  <w:shd w:val="clear" w:color="auto" w:fill="FFFFF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18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  <w:tr2bl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E13789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</w:rPr>
                    <w:t>19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E13789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20</w:t>
                  </w:r>
                </w:p>
              </w:tc>
            </w:tr>
            <w:tr w:rsidR="009D176C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E13789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21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E13789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22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E13789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23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E13789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</w:rPr>
                  </w:pPr>
                  <w:r w:rsidRPr="00E13789">
                    <w:rPr>
                      <w:b/>
                      <w:color w:val="FF0000"/>
                    </w:rPr>
                    <w:t>24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E13789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</w:rPr>
                  </w:pPr>
                  <w:r w:rsidRPr="00E13789">
                    <w:rPr>
                      <w:b/>
                      <w:color w:val="FF0000"/>
                    </w:rPr>
                    <w:t>25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E13789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26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E13789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27</w:t>
                  </w:r>
                </w:p>
              </w:tc>
            </w:tr>
            <w:tr w:rsidR="009D176C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E13789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28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E13789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29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E13789" w:rsidRDefault="00DA4F17" w:rsidP="009D176C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30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D079B0" w:rsidRDefault="00DA4F17" w:rsidP="009D176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31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D079B0" w:rsidRDefault="009D176C" w:rsidP="009D176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Default="009D176C" w:rsidP="009D176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auto"/>
                  <w:vAlign w:val="center"/>
                </w:tcPr>
                <w:p w:rsidR="009D176C" w:rsidRDefault="009D176C" w:rsidP="009D176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39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41793B"/>
        </w:tc>
        <w:tc>
          <w:tcPr>
            <w:tcW w:w="2555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311"/>
              <w:gridCol w:w="310"/>
              <w:gridCol w:w="311"/>
              <w:gridCol w:w="310"/>
              <w:gridCol w:w="311"/>
              <w:gridCol w:w="310"/>
              <w:gridCol w:w="316"/>
            </w:tblGrid>
            <w:tr w:rsidR="00F57878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312944">
                  <w:pPr>
                    <w:pStyle w:val="Month"/>
                  </w:pPr>
                  <w:r>
                    <w:t>JANUARY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A161CC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6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1541A7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</w:rPr>
                  </w:pPr>
                  <w:r w:rsidRPr="00E13789">
                    <w:rPr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2</w:t>
                  </w:r>
                </w:p>
              </w:tc>
              <w:tc>
                <w:tcPr>
                  <w:tcW w:w="316" w:type="dxa"/>
                  <w:tcBorders>
                    <w:left w:val="single" w:sz="6" w:space="0" w:color="9EADD6"/>
                    <w:bottom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3</w:t>
                  </w:r>
                </w:p>
              </w:tc>
            </w:tr>
            <w:tr w:rsidR="00F57878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</w:rPr>
                  </w:pPr>
                  <w:r w:rsidRPr="00E13789">
                    <w:rPr>
                      <w:b/>
                      <w:color w:val="FF0000"/>
                    </w:rPr>
                    <w:t>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</w:tr>
            <w:tr w:rsidR="00E92395" w:rsidRPr="00D079B0" w:rsidTr="00A161CC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5304EA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6C3CA8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6C3CA8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6DDE8"/>
                  <w:vAlign w:val="center"/>
                </w:tcPr>
                <w:p w:rsidR="00F57878" w:rsidRPr="006C3CA8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</w:tr>
            <w:tr w:rsidR="00F57878" w:rsidRPr="00D079B0" w:rsidTr="00A161CC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207952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207952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</w:tr>
            <w:tr w:rsidR="00F57878" w:rsidRPr="00D079B0" w:rsidTr="00A161CC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31</w:t>
                  </w:r>
                </w:p>
              </w:tc>
            </w:tr>
          </w:tbl>
          <w:p w:rsidR="008E7083" w:rsidRDefault="008E7083" w:rsidP="0041793B"/>
        </w:tc>
        <w:tc>
          <w:tcPr>
            <w:tcW w:w="2555" w:type="dxa"/>
            <w:tcMar>
              <w:top w:w="144" w:type="dxa"/>
              <w:bottom w:w="115" w:type="dxa"/>
            </w:tcMar>
          </w:tcPr>
          <w:p w:rsidR="008E1ADE" w:rsidRDefault="00C02DB0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rStyle w:val="CalendarInformationBoldChar"/>
              </w:rPr>
              <w:t>20</w:t>
            </w:r>
            <w:r w:rsidR="0029559D" w:rsidRPr="00027E2D">
              <w:rPr>
                <w:b/>
              </w:rPr>
              <w:t xml:space="preserve">    Teaching Days</w:t>
            </w:r>
          </w:p>
          <w:p w:rsidR="00047148" w:rsidRPr="00027E2D" w:rsidRDefault="00047148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047148" w:rsidRDefault="00047148" w:rsidP="00047148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  <w:color w:val="C00000"/>
              </w:rPr>
            </w:pPr>
            <w:r>
              <w:rPr>
                <w:rStyle w:val="CalendarInformationBoldChar"/>
                <w:color w:val="C00000"/>
              </w:rPr>
              <w:t>1          3</w:t>
            </w:r>
            <w:r w:rsidRPr="007F1971">
              <w:rPr>
                <w:rStyle w:val="CalendarInformationBoldChar"/>
                <w:color w:val="C00000"/>
                <w:vertAlign w:val="superscript"/>
              </w:rPr>
              <w:t>rd</w:t>
            </w:r>
            <w:r>
              <w:rPr>
                <w:rStyle w:val="CalendarInformationBoldChar"/>
                <w:color w:val="C00000"/>
              </w:rPr>
              <w:t xml:space="preserve"> Quarter tuition due</w:t>
            </w:r>
          </w:p>
          <w:p w:rsidR="002D7ECC" w:rsidRPr="00047148" w:rsidRDefault="00DD0607" w:rsidP="00047148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 w:rsidRPr="007A5905">
              <w:rPr>
                <w:b/>
              </w:rPr>
              <w:t>1-</w:t>
            </w:r>
            <w:r w:rsidR="00924933">
              <w:rPr>
                <w:b/>
              </w:rPr>
              <w:t>4</w:t>
            </w:r>
            <w:r>
              <w:t xml:space="preserve">      </w:t>
            </w:r>
            <w:r w:rsidR="000C3B2E">
              <w:t xml:space="preserve"> </w:t>
            </w:r>
            <w:r w:rsidRPr="002D7ECC">
              <w:rPr>
                <w:b/>
                <w:bCs/>
                <w:color w:val="C00000"/>
              </w:rPr>
              <w:t>Christmas Break</w:t>
            </w:r>
          </w:p>
          <w:p w:rsidR="00E17746" w:rsidRPr="000132E1" w:rsidRDefault="00924933" w:rsidP="007F1971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</w:rPr>
            </w:pPr>
            <w:r>
              <w:rPr>
                <w:b/>
              </w:rPr>
              <w:t>5</w:t>
            </w:r>
            <w:r w:rsidR="00DD0607" w:rsidRPr="000132E1">
              <w:rPr>
                <w:b/>
              </w:rPr>
              <w:t xml:space="preserve">         </w:t>
            </w:r>
            <w:r w:rsidR="00E13789">
              <w:rPr>
                <w:b/>
              </w:rPr>
              <w:t xml:space="preserve"> </w:t>
            </w:r>
            <w:r w:rsidR="000C3B2E" w:rsidRPr="000132E1">
              <w:rPr>
                <w:b/>
              </w:rPr>
              <w:t xml:space="preserve"> </w:t>
            </w:r>
            <w:r w:rsidR="00DD0607" w:rsidRPr="000132E1">
              <w:rPr>
                <w:b/>
              </w:rPr>
              <w:t>School Begins</w:t>
            </w:r>
          </w:p>
          <w:p w:rsidR="008E1ADE" w:rsidRPr="000132E1" w:rsidRDefault="00047148" w:rsidP="00207952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  <w:color w:val="C00000"/>
              </w:rPr>
            </w:pPr>
            <w:r w:rsidRPr="000132E1">
              <w:rPr>
                <w:rStyle w:val="CalendarInformationBoldChar"/>
                <w:color w:val="C00000"/>
              </w:rPr>
              <w:t>1</w:t>
            </w:r>
            <w:r w:rsidR="00924933">
              <w:rPr>
                <w:rStyle w:val="CalendarInformationBoldChar"/>
                <w:color w:val="C00000"/>
              </w:rPr>
              <w:t>6</w:t>
            </w:r>
            <w:r w:rsidR="005304EA" w:rsidRPr="000132E1">
              <w:rPr>
                <w:rStyle w:val="CalendarInformationBoldChar"/>
                <w:color w:val="C00000"/>
              </w:rPr>
              <w:t xml:space="preserve">         End of 2nd quarter</w:t>
            </w:r>
          </w:p>
          <w:p w:rsidR="004A58BC" w:rsidRPr="00C23332" w:rsidRDefault="004A58BC" w:rsidP="004A58BC">
            <w:pPr>
              <w:pStyle w:val="CalendarInformation"/>
              <w:framePr w:hSpace="0" w:wrap="auto" w:vAnchor="margin" w:hAnchor="text" w:xAlign="left" w:yAlign="inline"/>
              <w:rPr>
                <w:color w:val="C00000"/>
              </w:rPr>
            </w:pPr>
          </w:p>
        </w:tc>
      </w:tr>
      <w:tr w:rsidR="00B4785B" w:rsidTr="00A96CB5">
        <w:trPr>
          <w:trHeight w:hRule="exact" w:val="148"/>
        </w:trPr>
        <w:tc>
          <w:tcPr>
            <w:tcW w:w="2554" w:type="dxa"/>
            <w:vAlign w:val="center"/>
          </w:tcPr>
          <w:p w:rsidR="00B4785B" w:rsidRDefault="00B4785B" w:rsidP="0041793B"/>
        </w:tc>
        <w:tc>
          <w:tcPr>
            <w:tcW w:w="2555" w:type="dxa"/>
            <w:tcMar>
              <w:top w:w="86" w:type="dxa"/>
              <w:left w:w="115" w:type="dxa"/>
              <w:right w:w="115" w:type="dxa"/>
            </w:tcMar>
          </w:tcPr>
          <w:p w:rsidR="00B4785B" w:rsidRDefault="00B4785B" w:rsidP="0041793B">
            <w:pPr>
              <w:pStyle w:val="Month"/>
            </w:pPr>
          </w:p>
        </w:tc>
        <w:tc>
          <w:tcPr>
            <w:tcW w:w="239" w:type="dxa"/>
            <w:noWrap/>
            <w:vAlign w:val="center"/>
          </w:tcPr>
          <w:p w:rsidR="00B4785B" w:rsidRDefault="00B4785B" w:rsidP="0041793B"/>
        </w:tc>
        <w:tc>
          <w:tcPr>
            <w:tcW w:w="2555" w:type="dxa"/>
            <w:tcMar>
              <w:top w:w="86" w:type="dxa"/>
              <w:left w:w="115" w:type="dxa"/>
              <w:right w:w="115" w:type="dxa"/>
            </w:tcMar>
          </w:tcPr>
          <w:p w:rsidR="00B4785B" w:rsidRDefault="00B4785B" w:rsidP="0041793B">
            <w:pPr>
              <w:pStyle w:val="Month"/>
            </w:pPr>
          </w:p>
        </w:tc>
        <w:tc>
          <w:tcPr>
            <w:tcW w:w="2555" w:type="dxa"/>
            <w:vAlign w:val="center"/>
          </w:tcPr>
          <w:p w:rsidR="00B4785B" w:rsidRDefault="00B4785B" w:rsidP="0041793B"/>
        </w:tc>
      </w:tr>
      <w:tr w:rsidR="008E7083" w:rsidTr="00A96CB5">
        <w:trPr>
          <w:trHeight w:val="1511"/>
        </w:trPr>
        <w:tc>
          <w:tcPr>
            <w:tcW w:w="2554" w:type="dxa"/>
            <w:tcMar>
              <w:bottom w:w="115" w:type="dxa"/>
            </w:tcMar>
          </w:tcPr>
          <w:p w:rsidR="008E7083" w:rsidRPr="00027E2D" w:rsidRDefault="00C02DB0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rStyle w:val="CalendarInformationBoldChar"/>
              </w:rPr>
              <w:t>17</w:t>
            </w:r>
            <w:r w:rsidR="007B02F1" w:rsidRPr="00027E2D">
              <w:rPr>
                <w:b/>
              </w:rPr>
              <w:t xml:space="preserve">  Teaching Days</w:t>
            </w:r>
          </w:p>
          <w:p w:rsidR="00A96CB5" w:rsidRDefault="00A96CB5" w:rsidP="00905B06">
            <w:pPr>
              <w:pStyle w:val="CalendarInformation"/>
              <w:framePr w:hSpace="0" w:wrap="auto" w:vAnchor="margin" w:hAnchor="text" w:xAlign="left" w:yAlign="inline"/>
            </w:pPr>
          </w:p>
          <w:p w:rsidR="008B7F77" w:rsidRPr="008B7F77" w:rsidRDefault="008B7F77" w:rsidP="008B7F77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76923C" w:themeColor="accent3" w:themeShade="BF"/>
              </w:rPr>
            </w:pPr>
            <w:r w:rsidRPr="009D7DF7">
              <w:rPr>
                <w:b/>
                <w:bCs/>
              </w:rPr>
              <w:t>9</w:t>
            </w:r>
            <w:r w:rsidR="00B45780" w:rsidRPr="008B7F77">
              <w:rPr>
                <w:b/>
                <w:bCs/>
                <w:color w:val="76923C" w:themeColor="accent3" w:themeShade="BF"/>
              </w:rPr>
              <w:t xml:space="preserve">       </w:t>
            </w:r>
            <w:r>
              <w:rPr>
                <w:b/>
                <w:bCs/>
                <w:color w:val="76923C" w:themeColor="accent3" w:themeShade="BF"/>
              </w:rPr>
              <w:t xml:space="preserve">   </w:t>
            </w:r>
            <w:r w:rsidRPr="008B7F77">
              <w:rPr>
                <w:b/>
                <w:bCs/>
                <w:color w:val="76923C" w:themeColor="accent3" w:themeShade="BF"/>
              </w:rPr>
              <w:t>International Day</w:t>
            </w:r>
          </w:p>
          <w:p w:rsidR="00905B06" w:rsidRPr="000132E1" w:rsidRDefault="00905B06" w:rsidP="00BE6D29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 w:rsidRPr="000132E1">
              <w:rPr>
                <w:b/>
                <w:bCs/>
              </w:rPr>
              <w:tab/>
            </w:r>
          </w:p>
          <w:p w:rsidR="00B0530B" w:rsidRPr="000132E1" w:rsidRDefault="00B0530B" w:rsidP="00B0530B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  <w:color w:val="C00000"/>
              </w:rPr>
            </w:pPr>
            <w:r>
              <w:rPr>
                <w:rStyle w:val="CalendarInformationBoldChar"/>
                <w:color w:val="C00000"/>
              </w:rPr>
              <w:t>18-20</w:t>
            </w:r>
            <w:r w:rsidRPr="000132E1">
              <w:rPr>
                <w:rStyle w:val="CalendarInformationBoldChar"/>
                <w:color w:val="C00000"/>
              </w:rPr>
              <w:t xml:space="preserve">     Lunar New Year</w:t>
            </w:r>
          </w:p>
          <w:p w:rsidR="00A96CB5" w:rsidRPr="00A96CB5" w:rsidRDefault="00B0530B" w:rsidP="00B0530B">
            <w:pPr>
              <w:pStyle w:val="CalendarInformation"/>
              <w:framePr w:hSpace="0" w:wrap="auto" w:vAnchor="margin" w:hAnchor="text" w:xAlign="left" w:yAlign="inline"/>
            </w:pPr>
            <w:r w:rsidRPr="000132E1">
              <w:rPr>
                <w:rStyle w:val="CalendarInformationBoldChar"/>
                <w:color w:val="C00000"/>
              </w:rPr>
              <w:t xml:space="preserve">              (No School)</w:t>
            </w:r>
            <w:r w:rsidR="007F1971" w:rsidRPr="007F1971">
              <w:rPr>
                <w:b/>
              </w:rPr>
              <w:t xml:space="preserve">         </w:t>
            </w:r>
          </w:p>
          <w:p w:rsidR="008205A2" w:rsidRDefault="00011AEC" w:rsidP="00C77278">
            <w:pPr>
              <w:pStyle w:val="CalendarInformationBold"/>
              <w:framePr w:hSpace="0" w:wrap="auto" w:vAnchor="margin" w:hAnchor="text" w:xAlign="left" w:yAlign="inline"/>
              <w:rPr>
                <w:color w:val="C00000"/>
              </w:rPr>
            </w:pPr>
            <w:r w:rsidRPr="000132E1">
              <w:rPr>
                <w:color w:val="C00000"/>
              </w:rPr>
              <w:t>2</w:t>
            </w:r>
            <w:r w:rsidR="00B0530B">
              <w:rPr>
                <w:color w:val="C00000"/>
              </w:rPr>
              <w:t>6</w:t>
            </w:r>
            <w:r w:rsidR="008205A2" w:rsidRPr="000132E1">
              <w:rPr>
                <w:color w:val="C00000"/>
              </w:rPr>
              <w:t xml:space="preserve">   </w:t>
            </w:r>
            <w:r w:rsidR="00DD0607" w:rsidRPr="000132E1">
              <w:rPr>
                <w:color w:val="C00000"/>
              </w:rPr>
              <w:t xml:space="preserve">  </w:t>
            </w:r>
            <w:r w:rsidR="00FB7DC2" w:rsidRPr="000132E1">
              <w:rPr>
                <w:color w:val="C00000"/>
              </w:rPr>
              <w:t xml:space="preserve">   </w:t>
            </w:r>
            <w:r w:rsidR="005C1D92" w:rsidRPr="000132E1">
              <w:rPr>
                <w:color w:val="C00000"/>
              </w:rPr>
              <w:t xml:space="preserve"> </w:t>
            </w:r>
            <w:r w:rsidR="008205A2" w:rsidRPr="000132E1">
              <w:rPr>
                <w:color w:val="C00000"/>
              </w:rPr>
              <w:t>Mid-quarter</w:t>
            </w:r>
            <w:r w:rsidR="006A33E4" w:rsidRPr="000132E1">
              <w:rPr>
                <w:color w:val="C00000"/>
              </w:rPr>
              <w:t xml:space="preserve"> Report</w:t>
            </w:r>
          </w:p>
          <w:p w:rsidR="00F355DC" w:rsidRPr="000132E1" w:rsidRDefault="00F355DC" w:rsidP="00F355DC">
            <w:pPr>
              <w:pStyle w:val="CalendarInformationBold"/>
              <w:framePr w:hSpace="0" w:wrap="auto" w:vAnchor="margin" w:hAnchor="text" w:xAlign="left" w:yAlign="inline"/>
              <w:rPr>
                <w:color w:val="C00000"/>
              </w:rPr>
            </w:pPr>
            <w:r w:rsidRPr="00F355DC">
              <w:t>27</w:t>
            </w:r>
            <w:r>
              <w:t xml:space="preserve">        </w:t>
            </w:r>
            <w:r w:rsidRPr="00F355DC">
              <w:t xml:space="preserve"> </w:t>
            </w:r>
            <w:r>
              <w:t>Appreciation concert</w:t>
            </w:r>
          </w:p>
        </w:tc>
        <w:tc>
          <w:tcPr>
            <w:tcW w:w="2555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311"/>
              <w:gridCol w:w="310"/>
              <w:gridCol w:w="311"/>
              <w:gridCol w:w="310"/>
              <w:gridCol w:w="311"/>
              <w:gridCol w:w="310"/>
              <w:gridCol w:w="316"/>
            </w:tblGrid>
            <w:tr w:rsidR="00F57878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41793B">
                  <w:pPr>
                    <w:pStyle w:val="Month"/>
                  </w:pPr>
                  <w:r>
                    <w:t>FEBRUARY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427EAA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6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B0530B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  <w:tc>
                <w:tcPr>
                  <w:tcW w:w="316" w:type="dxa"/>
                  <w:tcBorders>
                    <w:left w:val="single" w:sz="6" w:space="0" w:color="9EADD6"/>
                    <w:bottom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</w:tr>
            <w:tr w:rsidR="00E92395" w:rsidRPr="00D079B0" w:rsidTr="008B7F77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BDB77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A71434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</w:tr>
            <w:tr w:rsidR="00F57878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BE6D29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BE6D29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CA0BED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18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19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20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</w:tr>
            <w:tr w:rsidR="00F57878" w:rsidRPr="00D079B0" w:rsidTr="009D7DF7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5D6F14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</w:rPr>
                  </w:pPr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6DDE8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D99594" w:themeFill="accent2" w:themeFillTint="99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</w:tr>
          </w:tbl>
          <w:p w:rsidR="008E7083" w:rsidRDefault="008E7083" w:rsidP="0041793B"/>
        </w:tc>
        <w:tc>
          <w:tcPr>
            <w:tcW w:w="239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41793B"/>
        </w:tc>
        <w:tc>
          <w:tcPr>
            <w:tcW w:w="2555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311"/>
              <w:gridCol w:w="317"/>
              <w:gridCol w:w="305"/>
              <w:gridCol w:w="310"/>
              <w:gridCol w:w="311"/>
              <w:gridCol w:w="310"/>
              <w:gridCol w:w="315"/>
            </w:tblGrid>
            <w:tr w:rsidR="00F57878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312944">
                  <w:pPr>
                    <w:pStyle w:val="Month"/>
                  </w:pPr>
                  <w:r>
                    <w:t>MARCH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A161CC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7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05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5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317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</w:rPr>
                  </w:pPr>
                  <w:r w:rsidRPr="00E13789">
                    <w:rPr>
                      <w:b/>
                    </w:rPr>
                    <w:t>2</w:t>
                  </w:r>
                </w:p>
              </w:tc>
              <w:tc>
                <w:tcPr>
                  <w:tcW w:w="305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  <w:tc>
                <w:tcPr>
                  <w:tcW w:w="315" w:type="dxa"/>
                  <w:tcBorders>
                    <w:left w:val="single" w:sz="6" w:space="0" w:color="9EADD6"/>
                    <w:bottom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</w:tr>
            <w:tr w:rsidR="00F57878" w:rsidRPr="00D079B0" w:rsidTr="00A161CC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  <w:tc>
                <w:tcPr>
                  <w:tcW w:w="31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</w:tr>
            <w:tr w:rsidR="00F57878" w:rsidRPr="00D079B0" w:rsidTr="009D7DF7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BDB77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BDB77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BDB77"/>
                  <w:vAlign w:val="center"/>
                </w:tcPr>
                <w:p w:rsidR="00F57878" w:rsidRPr="000C3B2E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  <w:tc>
                <w:tcPr>
                  <w:tcW w:w="31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</w:tr>
            <w:tr w:rsidR="00F57878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  <w:tr2bl w:val="nil"/>
                  </w:tcBorders>
                  <w:shd w:val="clear" w:color="auto" w:fill="FFFFFF" w:themeFill="background1"/>
                  <w:vAlign w:val="center"/>
                </w:tcPr>
                <w:p w:rsidR="00F57878" w:rsidRPr="005D6F14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</w:rPr>
                  </w:pPr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31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</w:rPr>
                  </w:pPr>
                  <w:r w:rsidRPr="00E13789">
                    <w:rPr>
                      <w:b/>
                      <w:color w:val="FF0000"/>
                    </w:rPr>
                    <w:t>2</w:t>
                  </w:r>
                  <w:r w:rsidRPr="00E13789">
                    <w:rPr>
                      <w:b/>
                      <w:color w:val="FF0000"/>
                      <w:shd w:val="clear" w:color="auto" w:fill="FFFF66"/>
                    </w:rPr>
                    <w:t>8</w:t>
                  </w:r>
                </w:p>
              </w:tc>
            </w:tr>
            <w:tr w:rsidR="00F57878" w:rsidRPr="00D079B0" w:rsidTr="00A64D8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29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30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31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555" w:type="dxa"/>
            <w:tcMar>
              <w:top w:w="144" w:type="dxa"/>
              <w:bottom w:w="115" w:type="dxa"/>
            </w:tcMar>
          </w:tcPr>
          <w:p w:rsidR="008E1ADE" w:rsidRPr="00027E2D" w:rsidRDefault="00C02DB0" w:rsidP="00027E2D">
            <w:pPr>
              <w:pStyle w:val="CalendarInformationBold"/>
              <w:framePr w:hSpace="0" w:wrap="auto" w:vAnchor="margin" w:hAnchor="text" w:xAlign="left" w:yAlign="inline"/>
            </w:pPr>
            <w:r>
              <w:t>19</w:t>
            </w:r>
            <w:r w:rsidR="007B02F1" w:rsidRPr="00027E2D">
              <w:t xml:space="preserve"> </w:t>
            </w:r>
            <w:r w:rsidR="00FB7DC2">
              <w:t xml:space="preserve"> </w:t>
            </w:r>
            <w:r w:rsidR="007B02F1" w:rsidRPr="00027E2D">
              <w:t>Teaching Days</w:t>
            </w:r>
          </w:p>
          <w:p w:rsidR="00A96CB5" w:rsidRDefault="00A96CB5" w:rsidP="00027E2D">
            <w:pPr>
              <w:pStyle w:val="CalendarInformationBold"/>
              <w:framePr w:hSpace="0" w:wrap="auto" w:vAnchor="margin" w:hAnchor="text" w:xAlign="left" w:yAlign="inline"/>
              <w:rPr>
                <w:b w:val="0"/>
                <w:color w:val="0070C0"/>
              </w:rPr>
            </w:pPr>
          </w:p>
          <w:p w:rsidR="00B45780" w:rsidRPr="00E13789" w:rsidRDefault="00B45780" w:rsidP="002D7ECC">
            <w:pPr>
              <w:pStyle w:val="CalendarInformationBold"/>
              <w:framePr w:hSpace="0" w:wrap="auto" w:vAnchor="margin" w:hAnchor="text" w:xAlign="left" w:yAlign="inline"/>
              <w:rPr>
                <w:bCs/>
                <w:color w:val="C00000"/>
              </w:rPr>
            </w:pPr>
            <w:r w:rsidRPr="00E13789">
              <w:rPr>
                <w:bCs/>
                <w:color w:val="C00000"/>
              </w:rPr>
              <w:t>1</w:t>
            </w:r>
            <w:r w:rsidR="002D7ECC" w:rsidRPr="00E13789">
              <w:rPr>
                <w:bCs/>
                <w:color w:val="C00000"/>
              </w:rPr>
              <w:t xml:space="preserve">        </w:t>
            </w:r>
            <w:r w:rsidR="00305B5E" w:rsidRPr="00E13789">
              <w:rPr>
                <w:bCs/>
                <w:color w:val="C00000"/>
              </w:rPr>
              <w:t xml:space="preserve"> </w:t>
            </w:r>
            <w:r w:rsidRPr="00E13789">
              <w:rPr>
                <w:bCs/>
                <w:color w:val="C00000"/>
              </w:rPr>
              <w:t xml:space="preserve"> </w:t>
            </w:r>
            <w:proofErr w:type="spellStart"/>
            <w:r w:rsidR="002D7ECC" w:rsidRPr="00E13789">
              <w:rPr>
                <w:bCs/>
                <w:color w:val="C00000"/>
              </w:rPr>
              <w:t>Samil</w:t>
            </w:r>
            <w:proofErr w:type="spellEnd"/>
            <w:r w:rsidR="002D7ECC" w:rsidRPr="00E13789">
              <w:rPr>
                <w:bCs/>
                <w:color w:val="C00000"/>
              </w:rPr>
              <w:t xml:space="preserve"> </w:t>
            </w:r>
            <w:proofErr w:type="spellStart"/>
            <w:r w:rsidR="002D7ECC" w:rsidRPr="00E13789">
              <w:rPr>
                <w:bCs/>
                <w:color w:val="C00000"/>
              </w:rPr>
              <w:t>C</w:t>
            </w:r>
            <w:r w:rsidRPr="00E13789">
              <w:rPr>
                <w:bCs/>
                <w:color w:val="C00000"/>
              </w:rPr>
              <w:t>hul</w:t>
            </w:r>
            <w:proofErr w:type="spellEnd"/>
            <w:r w:rsidR="00035FBF" w:rsidRPr="00E13789">
              <w:rPr>
                <w:bCs/>
                <w:color w:val="C00000"/>
              </w:rPr>
              <w:t xml:space="preserve"> </w:t>
            </w:r>
          </w:p>
          <w:p w:rsidR="000132E1" w:rsidRPr="000132E1" w:rsidRDefault="00A64D80" w:rsidP="00027E2D">
            <w:pPr>
              <w:pStyle w:val="CalendarInformationBold"/>
              <w:framePr w:hSpace="0" w:wrap="auto" w:vAnchor="margin" w:hAnchor="text" w:xAlign="left" w:yAlign="inline"/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TBA</w:t>
            </w:r>
            <w:r w:rsidR="000132E1" w:rsidRPr="000132E1">
              <w:rPr>
                <w:bCs/>
                <w:color w:val="0070C0"/>
              </w:rPr>
              <w:t xml:space="preserve">      KORCOS (No School)</w:t>
            </w:r>
          </w:p>
          <w:p w:rsidR="00117B4F" w:rsidRPr="008B7F77" w:rsidRDefault="00A96CB5" w:rsidP="00027E2D">
            <w:pPr>
              <w:pStyle w:val="CalendarInformationBold"/>
              <w:framePr w:hSpace="0" w:wrap="auto" w:vAnchor="margin" w:hAnchor="text" w:xAlign="left" w:yAlign="inline"/>
              <w:rPr>
                <w:bCs/>
                <w:color w:val="76923C" w:themeColor="accent3" w:themeShade="BF"/>
              </w:rPr>
            </w:pPr>
            <w:r w:rsidRPr="009D7DF7">
              <w:rPr>
                <w:bCs/>
              </w:rPr>
              <w:t>1</w:t>
            </w:r>
            <w:r w:rsidR="00C77278" w:rsidRPr="009D7DF7">
              <w:rPr>
                <w:bCs/>
              </w:rPr>
              <w:t>8</w:t>
            </w:r>
            <w:r w:rsidR="00117B4F" w:rsidRPr="009D7DF7">
              <w:rPr>
                <w:bCs/>
              </w:rPr>
              <w:t>-</w:t>
            </w:r>
            <w:r w:rsidRPr="009D7DF7">
              <w:rPr>
                <w:bCs/>
              </w:rPr>
              <w:t>2</w:t>
            </w:r>
            <w:r w:rsidR="00011AEC" w:rsidRPr="009D7DF7">
              <w:rPr>
                <w:bCs/>
              </w:rPr>
              <w:t>0</w:t>
            </w:r>
            <w:r w:rsidR="002D7ECC" w:rsidRPr="009D7DF7">
              <w:rPr>
                <w:bCs/>
              </w:rPr>
              <w:t xml:space="preserve"> </w:t>
            </w:r>
            <w:r w:rsidR="000C3B2E" w:rsidRPr="009D7DF7">
              <w:rPr>
                <w:bCs/>
              </w:rPr>
              <w:t xml:space="preserve"> </w:t>
            </w:r>
            <w:r w:rsidR="00C77278" w:rsidRPr="008B7F77">
              <w:rPr>
                <w:bCs/>
                <w:color w:val="76923C" w:themeColor="accent3" w:themeShade="BF"/>
              </w:rPr>
              <w:t>Science</w:t>
            </w:r>
            <w:r w:rsidR="00117B4F" w:rsidRPr="008B7F77">
              <w:rPr>
                <w:bCs/>
                <w:color w:val="76923C" w:themeColor="accent3" w:themeShade="BF"/>
              </w:rPr>
              <w:t xml:space="preserve"> Fair</w:t>
            </w:r>
          </w:p>
          <w:p w:rsidR="00C72D09" w:rsidRPr="00E13789" w:rsidRDefault="00B0530B" w:rsidP="00027E2D">
            <w:pPr>
              <w:pStyle w:val="CalendarInformationBold"/>
              <w:framePr w:hSpace="0" w:wrap="auto" w:vAnchor="margin" w:hAnchor="text" w:xAlign="left" w:yAlign="inline"/>
              <w:rPr>
                <w:rStyle w:val="CalendarInformationBoldChar"/>
                <w:b/>
                <w:color w:val="C00000"/>
              </w:rPr>
            </w:pPr>
            <w:r w:rsidRPr="00E13789">
              <w:rPr>
                <w:color w:val="C00000"/>
              </w:rPr>
              <w:t>20</w:t>
            </w:r>
            <w:r w:rsidR="008205A2" w:rsidRPr="00E13789">
              <w:rPr>
                <w:color w:val="C00000"/>
              </w:rPr>
              <w:t xml:space="preserve">   </w:t>
            </w:r>
            <w:r w:rsidR="00DD0607" w:rsidRPr="00E13789">
              <w:rPr>
                <w:color w:val="C00000"/>
              </w:rPr>
              <w:t xml:space="preserve">  </w:t>
            </w:r>
            <w:r w:rsidR="002D7ECC" w:rsidRPr="00E13789">
              <w:rPr>
                <w:color w:val="C00000"/>
              </w:rPr>
              <w:t xml:space="preserve"> </w:t>
            </w:r>
            <w:r w:rsidRPr="00E13789">
              <w:rPr>
                <w:color w:val="C00000"/>
              </w:rPr>
              <w:t xml:space="preserve"> </w:t>
            </w:r>
            <w:r w:rsidR="000C3B2E" w:rsidRPr="00E13789">
              <w:rPr>
                <w:color w:val="C00000"/>
              </w:rPr>
              <w:t xml:space="preserve"> </w:t>
            </w:r>
            <w:r w:rsidR="00305B5E" w:rsidRPr="00E13789">
              <w:rPr>
                <w:color w:val="C00000"/>
              </w:rPr>
              <w:t xml:space="preserve"> </w:t>
            </w:r>
            <w:r w:rsidR="008205A2" w:rsidRPr="00E13789">
              <w:rPr>
                <w:rStyle w:val="CalendarInformationBoldChar"/>
                <w:b/>
                <w:color w:val="C00000"/>
              </w:rPr>
              <w:t>End of 3</w:t>
            </w:r>
            <w:r w:rsidR="008205A2" w:rsidRPr="00E13789">
              <w:rPr>
                <w:rStyle w:val="CalendarInformationBoldChar"/>
                <w:b/>
                <w:color w:val="C00000"/>
                <w:vertAlign w:val="superscript"/>
              </w:rPr>
              <w:t>rd</w:t>
            </w:r>
            <w:r w:rsidR="008205A2" w:rsidRPr="00E13789">
              <w:rPr>
                <w:rStyle w:val="CalendarInformationBoldChar"/>
                <w:b/>
                <w:color w:val="C00000"/>
              </w:rPr>
              <w:t xml:space="preserve"> quarter</w:t>
            </w:r>
          </w:p>
          <w:p w:rsidR="00A64D80" w:rsidRPr="00E13789" w:rsidRDefault="00A64D80" w:rsidP="00A64D8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 w:rsidRPr="00E13789">
              <w:rPr>
                <w:b/>
                <w:bCs/>
                <w:color w:val="C00000"/>
              </w:rPr>
              <w:t xml:space="preserve">28-5     Easter Vacation  </w:t>
            </w:r>
          </w:p>
          <w:p w:rsidR="00A64D80" w:rsidRPr="00E13789" w:rsidRDefault="00A64D80" w:rsidP="00A64D8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 w:rsidRPr="00E13789">
              <w:rPr>
                <w:b/>
                <w:bCs/>
                <w:color w:val="C00000"/>
              </w:rPr>
              <w:t xml:space="preserve">             (No School)</w:t>
            </w:r>
          </w:p>
          <w:p w:rsidR="005354F7" w:rsidRPr="002D7ECC" w:rsidRDefault="005354F7" w:rsidP="00047148">
            <w:pPr>
              <w:pStyle w:val="CalendarInformationBold"/>
              <w:framePr w:hSpace="0" w:wrap="auto" w:vAnchor="margin" w:hAnchor="text" w:xAlign="left" w:yAlign="inline"/>
              <w:rPr>
                <w:b w:val="0"/>
                <w:bCs/>
                <w:color w:val="912122"/>
              </w:rPr>
            </w:pPr>
          </w:p>
        </w:tc>
      </w:tr>
      <w:tr w:rsidR="00B4785B" w:rsidTr="00A96CB5">
        <w:trPr>
          <w:trHeight w:hRule="exact" w:val="148"/>
        </w:trPr>
        <w:tc>
          <w:tcPr>
            <w:tcW w:w="2554" w:type="dxa"/>
            <w:vAlign w:val="center"/>
          </w:tcPr>
          <w:p w:rsidR="00B4785B" w:rsidRDefault="00B4785B" w:rsidP="0041793B"/>
        </w:tc>
        <w:tc>
          <w:tcPr>
            <w:tcW w:w="2555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B4785B" w:rsidRDefault="00B4785B" w:rsidP="0041793B">
            <w:pPr>
              <w:pStyle w:val="Month"/>
            </w:pPr>
          </w:p>
        </w:tc>
        <w:tc>
          <w:tcPr>
            <w:tcW w:w="239" w:type="dxa"/>
            <w:noWrap/>
            <w:vAlign w:val="center"/>
          </w:tcPr>
          <w:p w:rsidR="00B4785B" w:rsidRDefault="00B4785B" w:rsidP="0041793B"/>
        </w:tc>
        <w:tc>
          <w:tcPr>
            <w:tcW w:w="2555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B4785B" w:rsidRDefault="00B4785B" w:rsidP="0041793B">
            <w:pPr>
              <w:pStyle w:val="Month"/>
            </w:pPr>
          </w:p>
        </w:tc>
        <w:tc>
          <w:tcPr>
            <w:tcW w:w="2555" w:type="dxa"/>
            <w:vAlign w:val="center"/>
          </w:tcPr>
          <w:p w:rsidR="00B4785B" w:rsidRDefault="00B4785B" w:rsidP="0041793B"/>
        </w:tc>
      </w:tr>
      <w:tr w:rsidR="008E7083" w:rsidTr="00A96CB5">
        <w:trPr>
          <w:trHeight w:val="2215"/>
        </w:trPr>
        <w:tc>
          <w:tcPr>
            <w:tcW w:w="2554" w:type="dxa"/>
            <w:tcMar>
              <w:bottom w:w="115" w:type="dxa"/>
            </w:tcMar>
          </w:tcPr>
          <w:p w:rsidR="008E7083" w:rsidRPr="00027E2D" w:rsidRDefault="00C02DB0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20</w:t>
            </w:r>
            <w:r w:rsidR="007B02F1" w:rsidRPr="00027E2D">
              <w:rPr>
                <w:b/>
              </w:rPr>
              <w:t xml:space="preserve">  Teaching Days</w:t>
            </w:r>
          </w:p>
          <w:p w:rsidR="00976DD4" w:rsidRDefault="00976DD4" w:rsidP="00DE575C">
            <w:pPr>
              <w:pStyle w:val="CalendarInformation"/>
              <w:framePr w:hSpace="0" w:wrap="auto" w:vAnchor="margin" w:hAnchor="text" w:xAlign="left" w:yAlign="inline"/>
            </w:pPr>
          </w:p>
          <w:p w:rsidR="008B7F77" w:rsidRPr="000132E1" w:rsidRDefault="008B7F77" w:rsidP="008B7F77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 w:rsidRPr="000132E1">
              <w:rPr>
                <w:b/>
                <w:bCs/>
              </w:rPr>
              <w:t>Bookworm Reading</w:t>
            </w:r>
          </w:p>
          <w:p w:rsidR="008B7F77" w:rsidRDefault="008B7F77" w:rsidP="008B7F77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 w:rsidRPr="000132E1">
              <w:rPr>
                <w:b/>
                <w:bCs/>
              </w:rPr>
              <w:t xml:space="preserve">              Contest</w:t>
            </w:r>
            <w:r>
              <w:rPr>
                <w:b/>
              </w:rPr>
              <w:t xml:space="preserve"> </w:t>
            </w:r>
          </w:p>
          <w:p w:rsidR="007F1971" w:rsidRDefault="00E13789" w:rsidP="008B7F77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 xml:space="preserve">1         </w:t>
            </w:r>
            <w:r w:rsidR="007F1971">
              <w:rPr>
                <w:b/>
              </w:rPr>
              <w:t xml:space="preserve"> 4</w:t>
            </w:r>
            <w:r w:rsidR="007F1971" w:rsidRPr="007F1971">
              <w:rPr>
                <w:b/>
                <w:vertAlign w:val="superscript"/>
              </w:rPr>
              <w:t>th</w:t>
            </w:r>
            <w:r w:rsidR="007F1971">
              <w:rPr>
                <w:b/>
              </w:rPr>
              <w:t xml:space="preserve"> Quarter tuition due</w:t>
            </w:r>
          </w:p>
          <w:p w:rsidR="00BE6D29" w:rsidRPr="00E13789" w:rsidRDefault="00BE6D29" w:rsidP="00C23332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 w:rsidRPr="00E13789">
              <w:rPr>
                <w:b/>
                <w:bCs/>
                <w:color w:val="C00000"/>
              </w:rPr>
              <w:t>1</w:t>
            </w:r>
            <w:r w:rsidR="00A64D80" w:rsidRPr="00E13789">
              <w:rPr>
                <w:b/>
                <w:bCs/>
                <w:color w:val="C00000"/>
              </w:rPr>
              <w:t xml:space="preserve">-5   </w:t>
            </w:r>
            <w:r w:rsidRPr="00E13789">
              <w:rPr>
                <w:b/>
                <w:bCs/>
                <w:color w:val="C00000"/>
              </w:rPr>
              <w:t xml:space="preserve">   Easter Vacation  </w:t>
            </w:r>
          </w:p>
          <w:p w:rsidR="00BE6D29" w:rsidRPr="00E13789" w:rsidRDefault="00BE6D29" w:rsidP="00BE6D29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 w:rsidRPr="00E13789">
              <w:rPr>
                <w:b/>
                <w:bCs/>
                <w:color w:val="C00000"/>
              </w:rPr>
              <w:t xml:space="preserve">            </w:t>
            </w:r>
            <w:r w:rsidR="00E13789">
              <w:rPr>
                <w:b/>
                <w:bCs/>
                <w:color w:val="C00000"/>
              </w:rPr>
              <w:t xml:space="preserve">  </w:t>
            </w:r>
            <w:r w:rsidRPr="00E13789">
              <w:rPr>
                <w:b/>
                <w:bCs/>
                <w:color w:val="C00000"/>
              </w:rPr>
              <w:t xml:space="preserve"> (No School)</w:t>
            </w:r>
          </w:p>
          <w:p w:rsidR="00BE6D29" w:rsidRPr="008B7F77" w:rsidRDefault="00C77278" w:rsidP="00C23332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76923C" w:themeColor="accent3" w:themeShade="BF"/>
              </w:rPr>
            </w:pPr>
            <w:r w:rsidRPr="009D7DF7">
              <w:rPr>
                <w:b/>
              </w:rPr>
              <w:t>13</w:t>
            </w:r>
            <w:r w:rsidR="00BE6D29" w:rsidRPr="009D7DF7">
              <w:rPr>
                <w:b/>
              </w:rPr>
              <w:t>-</w:t>
            </w:r>
            <w:r w:rsidRPr="009D7DF7">
              <w:rPr>
                <w:b/>
              </w:rPr>
              <w:t>17</w:t>
            </w:r>
            <w:r w:rsidR="00BE6D29" w:rsidRPr="009D7DF7">
              <w:t xml:space="preserve">  </w:t>
            </w:r>
            <w:proofErr w:type="spellStart"/>
            <w:r w:rsidR="00BE6D29" w:rsidRPr="008B7F77">
              <w:rPr>
                <w:b/>
                <w:bCs/>
                <w:color w:val="76923C" w:themeColor="accent3" w:themeShade="BF"/>
              </w:rPr>
              <w:t>Acheivement</w:t>
            </w:r>
            <w:proofErr w:type="spellEnd"/>
            <w:r w:rsidR="00BE6D29" w:rsidRPr="008B7F77">
              <w:rPr>
                <w:b/>
                <w:bCs/>
                <w:color w:val="76923C" w:themeColor="accent3" w:themeShade="BF"/>
              </w:rPr>
              <w:t xml:space="preserve"> Testing</w:t>
            </w:r>
          </w:p>
          <w:p w:rsidR="00976DD4" w:rsidRDefault="00C77278" w:rsidP="00DE575C">
            <w:pPr>
              <w:pStyle w:val="CalendarInformation"/>
              <w:framePr w:hSpace="0" w:wrap="auto" w:vAnchor="margin" w:hAnchor="text" w:xAlign="left" w:yAlign="inline"/>
            </w:pPr>
            <w:proofErr w:type="gramStart"/>
            <w:r>
              <w:rPr>
                <w:b/>
                <w:bCs/>
              </w:rPr>
              <w:t>24</w:t>
            </w:r>
            <w:r w:rsidR="00C23332" w:rsidRPr="00DA7B34">
              <w:rPr>
                <w:b/>
                <w:bCs/>
              </w:rPr>
              <w:t xml:space="preserve">    </w:t>
            </w:r>
            <w:r w:rsidR="00E13789">
              <w:rPr>
                <w:b/>
                <w:bCs/>
              </w:rPr>
              <w:t xml:space="preserve">   </w:t>
            </w:r>
            <w:r w:rsidR="00C23332" w:rsidRPr="00DA7B34">
              <w:rPr>
                <w:b/>
                <w:bCs/>
              </w:rPr>
              <w:t xml:space="preserve"> Spring</w:t>
            </w:r>
            <w:proofErr w:type="gramEnd"/>
            <w:r w:rsidR="00C23332" w:rsidRPr="00DA7B34">
              <w:rPr>
                <w:b/>
                <w:bCs/>
              </w:rPr>
              <w:t xml:space="preserve"> Concert 7:30 p.</w:t>
            </w:r>
            <w:r w:rsidR="00C23332">
              <w:t>m.</w:t>
            </w:r>
          </w:p>
          <w:p w:rsidR="00976DD4" w:rsidRPr="000132E1" w:rsidRDefault="00B0530B" w:rsidP="00427EAA">
            <w:pPr>
              <w:pStyle w:val="CalendarInformationBold"/>
              <w:framePr w:hSpace="0" w:wrap="auto" w:vAnchor="margin" w:hAnchor="text" w:xAlign="left" w:yAlign="inline"/>
              <w:rPr>
                <w:bCs/>
                <w:color w:val="C00000"/>
              </w:rPr>
            </w:pPr>
            <w:r w:rsidRPr="00E13789">
              <w:rPr>
                <w:bCs/>
                <w:color w:val="C00000"/>
              </w:rPr>
              <w:t>28</w:t>
            </w:r>
            <w:r w:rsidR="000D7B10" w:rsidRPr="00E13789">
              <w:rPr>
                <w:bCs/>
                <w:color w:val="C00000"/>
              </w:rPr>
              <w:t xml:space="preserve"> </w:t>
            </w:r>
            <w:r w:rsidR="00E13789">
              <w:rPr>
                <w:bCs/>
                <w:color w:val="C00000"/>
              </w:rPr>
              <w:t xml:space="preserve">      </w:t>
            </w:r>
            <w:r w:rsidR="00E17746" w:rsidRPr="00E13789">
              <w:rPr>
                <w:bCs/>
                <w:color w:val="C00000"/>
              </w:rPr>
              <w:t xml:space="preserve"> </w:t>
            </w:r>
            <w:r w:rsidR="000D7B10" w:rsidRPr="00E13789">
              <w:rPr>
                <w:bCs/>
                <w:color w:val="C00000"/>
              </w:rPr>
              <w:t>Mid-Quarter reports</w:t>
            </w:r>
          </w:p>
        </w:tc>
        <w:tc>
          <w:tcPr>
            <w:tcW w:w="2555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311"/>
              <w:gridCol w:w="317"/>
              <w:gridCol w:w="305"/>
              <w:gridCol w:w="310"/>
              <w:gridCol w:w="311"/>
              <w:gridCol w:w="310"/>
              <w:gridCol w:w="315"/>
            </w:tblGrid>
            <w:tr w:rsidR="00F57878" w:rsidRPr="00D079B0" w:rsidTr="00427EAA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9EADD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312944">
                  <w:pPr>
                    <w:pStyle w:val="Month"/>
                  </w:pPr>
                  <w:r>
                    <w:t>APRIL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A96CB5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7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05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E92395" w:rsidRPr="00D079B0" w:rsidTr="00C02DB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7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05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2</w:t>
                  </w: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3</w:t>
                  </w:r>
                </w:p>
              </w:tc>
              <w:tc>
                <w:tcPr>
                  <w:tcW w:w="313" w:type="dxa"/>
                  <w:tcBorders>
                    <w:left w:val="single" w:sz="6" w:space="0" w:color="9EADD6"/>
                    <w:bottom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0000"/>
                    </w:rPr>
                  </w:pPr>
                  <w:r w:rsidRPr="00E13789">
                    <w:rPr>
                      <w:b/>
                      <w:color w:val="FF0000"/>
                    </w:rPr>
                    <w:t>4</w:t>
                  </w:r>
                </w:p>
              </w:tc>
            </w:tr>
            <w:tr w:rsidR="00F57878" w:rsidRPr="00D079B0" w:rsidTr="00C02DB0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</w:rPr>
                  </w:pPr>
                  <w:r w:rsidRPr="00E13789">
                    <w:rPr>
                      <w:b/>
                      <w:color w:val="FF0000"/>
                    </w:rPr>
                    <w:t>5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4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  <w:tc>
                <w:tcPr>
                  <w:tcW w:w="310" w:type="dxa"/>
                  <w:tcBorders>
                    <w:top w:val="single" w:sz="4" w:space="0" w:color="9EADD6"/>
                    <w:left w:val="single" w:sz="4" w:space="0" w:color="9EADD6"/>
                    <w:bottom w:val="single" w:sz="4" w:space="0" w:color="9EADD6"/>
                    <w:right w:val="single" w:sz="4" w:space="0" w:color="9EADD6"/>
                    <w:tr2bl w:val="nil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4" w:space="0" w:color="9EADD6"/>
                    <w:bottom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</w:tr>
            <w:tr w:rsidR="00F57878" w:rsidRPr="00D079B0" w:rsidTr="009D7DF7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BDB77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BDB77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BDB77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BDB77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310" w:type="dxa"/>
                  <w:tcBorders>
                    <w:top w:val="single" w:sz="4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BDB77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18</w:t>
                  </w:r>
                </w:p>
              </w:tc>
            </w:tr>
            <w:tr w:rsidR="00F57878" w:rsidRPr="00D079B0" w:rsidTr="00C77278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C99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</w:tr>
            <w:tr w:rsidR="00F57878" w:rsidRPr="00D079B0" w:rsidTr="00A96CB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0C3B2E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7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0C3B2E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  <w:tc>
                <w:tcPr>
                  <w:tcW w:w="305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B6DDE8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39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41793B"/>
        </w:tc>
        <w:tc>
          <w:tcPr>
            <w:tcW w:w="2555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311"/>
              <w:gridCol w:w="310"/>
              <w:gridCol w:w="311"/>
              <w:gridCol w:w="310"/>
              <w:gridCol w:w="311"/>
              <w:gridCol w:w="313"/>
              <w:gridCol w:w="313"/>
            </w:tblGrid>
            <w:tr w:rsidR="00F57878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312944">
                  <w:pPr>
                    <w:pStyle w:val="Month"/>
                  </w:pPr>
                  <w:r>
                    <w:t>MAY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A96CB5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3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0017E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3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011AEC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</w:tr>
            <w:tr w:rsidR="00F57878" w:rsidRPr="00D079B0" w:rsidTr="00F779E3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011AEC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011AEC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bCs/>
                      <w:color w:val="FF0000"/>
                    </w:rPr>
                  </w:pPr>
                  <w:r w:rsidRPr="00C7727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 w:rsidRPr="00E13789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714248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</w:tr>
            <w:tr w:rsidR="00F57878" w:rsidRPr="00D079B0" w:rsidTr="00F779E3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D9959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</w:tr>
            <w:tr w:rsidR="00E92395" w:rsidRPr="00D079B0" w:rsidTr="00F779E3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D9959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</w:tr>
            <w:tr w:rsidR="00E92395" w:rsidRPr="00D079B0" w:rsidTr="00F779E3">
              <w:trPr>
                <w:trHeight w:val="288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F934A9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  <w:r>
                    <w:t>24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1D52BD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1D52BD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1D52BD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1D52BD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31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E13789" w:rsidRDefault="00A161CC" w:rsidP="0041793B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</w:rPr>
                  </w:pPr>
                  <w:r w:rsidRPr="00E13789">
                    <w:rPr>
                      <w:b/>
                    </w:rPr>
                    <w:t>29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</w:tr>
          </w:tbl>
          <w:p w:rsidR="008E7083" w:rsidRDefault="008E7083" w:rsidP="0041793B"/>
        </w:tc>
        <w:tc>
          <w:tcPr>
            <w:tcW w:w="2555" w:type="dxa"/>
            <w:tcMar>
              <w:top w:w="144" w:type="dxa"/>
              <w:bottom w:w="115" w:type="dxa"/>
            </w:tcMar>
          </w:tcPr>
          <w:p w:rsidR="008E7083" w:rsidRPr="00027E2D" w:rsidRDefault="00E17746" w:rsidP="00DE575C">
            <w:pPr>
              <w:pStyle w:val="CalendarInformation"/>
              <w:framePr w:hSpace="0" w:wrap="auto" w:vAnchor="margin" w:hAnchor="text" w:xAlign="left" w:yAlign="inline"/>
            </w:pPr>
            <w:r>
              <w:rPr>
                <w:b/>
              </w:rPr>
              <w:t>2</w:t>
            </w:r>
            <w:r w:rsidR="00C02DB0">
              <w:rPr>
                <w:b/>
              </w:rPr>
              <w:t>0</w:t>
            </w:r>
            <w:r w:rsidR="004B2D33">
              <w:t xml:space="preserve"> </w:t>
            </w:r>
            <w:r w:rsidR="00C02DB0">
              <w:t xml:space="preserve"> </w:t>
            </w:r>
            <w:r w:rsidR="007B02F1" w:rsidRPr="00027E2D">
              <w:rPr>
                <w:b/>
              </w:rPr>
              <w:t>Teaching Days</w:t>
            </w:r>
          </w:p>
          <w:p w:rsidR="001D52BD" w:rsidRPr="006F75B9" w:rsidRDefault="001D52BD" w:rsidP="00DE575C">
            <w:pPr>
              <w:pStyle w:val="CalendarInformation"/>
              <w:framePr w:hSpace="0" w:wrap="auto" w:vAnchor="margin" w:hAnchor="text" w:xAlign="left" w:yAlign="inline"/>
              <w:rPr>
                <w:color w:val="912122"/>
              </w:rPr>
            </w:pPr>
          </w:p>
          <w:p w:rsidR="00011AEC" w:rsidRDefault="00047148" w:rsidP="00047148">
            <w:pPr>
              <w:pStyle w:val="CalendarInformationBold"/>
              <w:framePr w:hSpace="0" w:wrap="auto" w:vAnchor="margin" w:hAnchor="text" w:xAlign="left" w:yAlign="inline"/>
              <w:rPr>
                <w:color w:val="C00000"/>
              </w:rPr>
            </w:pPr>
            <w:r>
              <w:rPr>
                <w:color w:val="C00000"/>
              </w:rPr>
              <w:t>5</w:t>
            </w:r>
            <w:r w:rsidR="00976DD4" w:rsidRPr="00A244D0">
              <w:rPr>
                <w:color w:val="C00000"/>
              </w:rPr>
              <w:t xml:space="preserve">    </w:t>
            </w:r>
            <w:r w:rsidR="00F9344C" w:rsidRPr="00A244D0">
              <w:rPr>
                <w:color w:val="C00000"/>
              </w:rPr>
              <w:t xml:space="preserve"> </w:t>
            </w:r>
            <w:r w:rsidR="00976DD4" w:rsidRPr="00A244D0">
              <w:rPr>
                <w:color w:val="C00000"/>
              </w:rPr>
              <w:t xml:space="preserve"> </w:t>
            </w:r>
            <w:r w:rsidR="000C3B2E" w:rsidRPr="00A244D0">
              <w:rPr>
                <w:color w:val="C00000"/>
              </w:rPr>
              <w:t xml:space="preserve">    </w:t>
            </w:r>
            <w:r>
              <w:rPr>
                <w:color w:val="C00000"/>
              </w:rPr>
              <w:t>Chi</w:t>
            </w:r>
            <w:r w:rsidR="00011AEC">
              <w:rPr>
                <w:color w:val="C00000"/>
              </w:rPr>
              <w:t>l</w:t>
            </w:r>
            <w:r>
              <w:rPr>
                <w:color w:val="C00000"/>
              </w:rPr>
              <w:t>dren’</w:t>
            </w:r>
            <w:r w:rsidR="00011AEC">
              <w:rPr>
                <w:color w:val="C00000"/>
              </w:rPr>
              <w:t>s Day</w:t>
            </w:r>
          </w:p>
          <w:p w:rsidR="006A33E4" w:rsidRPr="00A244D0" w:rsidRDefault="00011AEC" w:rsidP="00BE6D29">
            <w:pPr>
              <w:pStyle w:val="CalendarInformationBold"/>
              <w:framePr w:hSpace="0" w:wrap="auto" w:vAnchor="margin" w:hAnchor="text" w:xAlign="left" w:yAlign="inline"/>
              <w:rPr>
                <w:color w:val="C00000"/>
              </w:rPr>
            </w:pPr>
            <w:r>
              <w:rPr>
                <w:color w:val="C00000"/>
              </w:rPr>
              <w:t xml:space="preserve">           </w:t>
            </w:r>
            <w:r w:rsidR="00E13789">
              <w:rPr>
                <w:color w:val="C00000"/>
              </w:rPr>
              <w:t xml:space="preserve">  </w:t>
            </w:r>
            <w:r>
              <w:rPr>
                <w:color w:val="C00000"/>
              </w:rPr>
              <w:t xml:space="preserve"> </w:t>
            </w:r>
            <w:r w:rsidR="00047148">
              <w:rPr>
                <w:color w:val="C00000"/>
              </w:rPr>
              <w:t>(</w:t>
            </w:r>
            <w:r w:rsidR="00BE6D29">
              <w:rPr>
                <w:color w:val="C00000"/>
              </w:rPr>
              <w:t>No School</w:t>
            </w:r>
            <w:r w:rsidR="00047148">
              <w:rPr>
                <w:color w:val="C00000"/>
              </w:rPr>
              <w:t>)</w:t>
            </w:r>
            <w:r w:rsidR="00976DD4" w:rsidRPr="00A244D0">
              <w:rPr>
                <w:color w:val="C00000"/>
              </w:rPr>
              <w:t xml:space="preserve"> </w:t>
            </w:r>
          </w:p>
          <w:p w:rsidR="00B20F3F" w:rsidRDefault="00F779E3" w:rsidP="007A5905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6A33E4" w:rsidRPr="00DA7B34">
              <w:rPr>
                <w:b/>
                <w:bCs/>
              </w:rPr>
              <w:t xml:space="preserve"> </w:t>
            </w:r>
            <w:r w:rsidR="000C3B2E" w:rsidRPr="00DA7B34">
              <w:rPr>
                <w:b/>
                <w:bCs/>
              </w:rPr>
              <w:t xml:space="preserve">       </w:t>
            </w:r>
            <w:r w:rsidR="009737F3">
              <w:rPr>
                <w:b/>
                <w:bCs/>
              </w:rPr>
              <w:t xml:space="preserve">  Elem. Concert</w:t>
            </w:r>
          </w:p>
          <w:p w:rsidR="00F9344C" w:rsidRPr="00F779E3" w:rsidRDefault="00F779E3" w:rsidP="00F779E3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9737F3">
              <w:rPr>
                <w:b/>
                <w:bCs/>
              </w:rPr>
              <w:t xml:space="preserve">        HS Concert</w:t>
            </w:r>
          </w:p>
        </w:tc>
      </w:tr>
      <w:tr w:rsidR="00B4785B" w:rsidTr="00A96CB5">
        <w:trPr>
          <w:trHeight w:hRule="exact" w:val="148"/>
        </w:trPr>
        <w:tc>
          <w:tcPr>
            <w:tcW w:w="2554" w:type="dxa"/>
            <w:vAlign w:val="center"/>
          </w:tcPr>
          <w:p w:rsidR="00B4785B" w:rsidRDefault="005C1D92" w:rsidP="0041793B">
            <w:r>
              <w:t xml:space="preserve"> </w:t>
            </w:r>
          </w:p>
        </w:tc>
        <w:tc>
          <w:tcPr>
            <w:tcW w:w="2555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B4785B" w:rsidRDefault="00B4785B" w:rsidP="0041793B">
            <w:pPr>
              <w:pStyle w:val="Month"/>
            </w:pPr>
          </w:p>
        </w:tc>
        <w:tc>
          <w:tcPr>
            <w:tcW w:w="239" w:type="dxa"/>
            <w:noWrap/>
            <w:vAlign w:val="center"/>
          </w:tcPr>
          <w:p w:rsidR="00B4785B" w:rsidRDefault="00B4785B" w:rsidP="0041793B"/>
        </w:tc>
        <w:tc>
          <w:tcPr>
            <w:tcW w:w="2555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B4785B" w:rsidRDefault="00B4785B" w:rsidP="0041793B">
            <w:pPr>
              <w:pStyle w:val="Month"/>
            </w:pPr>
          </w:p>
        </w:tc>
        <w:tc>
          <w:tcPr>
            <w:tcW w:w="2555" w:type="dxa"/>
            <w:vAlign w:val="center"/>
          </w:tcPr>
          <w:p w:rsidR="00B4785B" w:rsidRDefault="00B4785B" w:rsidP="0041793B"/>
        </w:tc>
      </w:tr>
      <w:tr w:rsidR="008E7083" w:rsidTr="00A96CB5">
        <w:trPr>
          <w:trHeight w:val="2302"/>
        </w:trPr>
        <w:tc>
          <w:tcPr>
            <w:tcW w:w="2554" w:type="dxa"/>
            <w:tcMar>
              <w:bottom w:w="115" w:type="dxa"/>
            </w:tcMar>
          </w:tcPr>
          <w:p w:rsidR="00BD559A" w:rsidRPr="00FB7DC2" w:rsidRDefault="00E17746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 xml:space="preserve">4  </w:t>
            </w:r>
            <w:r w:rsidR="00F779E3">
              <w:rPr>
                <w:b/>
              </w:rPr>
              <w:t>Teaching</w:t>
            </w:r>
            <w:r w:rsidR="00FB7DC2" w:rsidRPr="00FB7DC2">
              <w:rPr>
                <w:b/>
              </w:rPr>
              <w:t xml:space="preserve"> Days</w:t>
            </w:r>
          </w:p>
          <w:p w:rsidR="00FB7DC2" w:rsidRDefault="00FB7DC2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FB7DC2" w:rsidRPr="00E5206D" w:rsidRDefault="00FB7DC2" w:rsidP="00714248">
            <w:pPr>
              <w:pStyle w:val="CalendarInformation"/>
              <w:framePr w:hSpace="0" w:wrap="auto" w:vAnchor="margin" w:hAnchor="text" w:xAlign="left" w:yAlign="inline"/>
            </w:pPr>
            <w:r w:rsidRPr="00E5206D">
              <w:t xml:space="preserve">  </w:t>
            </w:r>
            <w:r w:rsidR="00E5206D">
              <w:t xml:space="preserve">      </w:t>
            </w:r>
          </w:p>
          <w:p w:rsidR="00E016B0" w:rsidRDefault="00312944" w:rsidP="00F779E3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>
              <w:rPr>
                <w:b/>
              </w:rPr>
              <w:t>1</w:t>
            </w:r>
            <w:r w:rsidR="00E016B0" w:rsidRPr="007A5905">
              <w:rPr>
                <w:b/>
              </w:rPr>
              <w:t>-</w:t>
            </w:r>
            <w:r w:rsidR="00F779E3">
              <w:rPr>
                <w:b/>
              </w:rPr>
              <w:t>3</w:t>
            </w:r>
            <w:r w:rsidR="00C45118">
              <w:t xml:space="preserve">   </w:t>
            </w:r>
            <w:r w:rsidR="00F779E3">
              <w:rPr>
                <w:b/>
                <w:bCs/>
              </w:rPr>
              <w:t>Final Exams</w:t>
            </w:r>
          </w:p>
          <w:p w:rsidR="00F779E3" w:rsidRPr="00DA7B34" w:rsidRDefault="00F779E3" w:rsidP="00F779E3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>
              <w:rPr>
                <w:b/>
                <w:bCs/>
              </w:rPr>
              <w:t>3       Elementary Awards</w:t>
            </w:r>
          </w:p>
          <w:p w:rsidR="00F9344C" w:rsidRPr="00E13789" w:rsidRDefault="00F779E3" w:rsidP="00E016B0">
            <w:pPr>
              <w:pStyle w:val="CalendarInformationBold"/>
              <w:framePr w:hSpace="0" w:wrap="auto" w:vAnchor="margin" w:hAnchor="text" w:xAlign="left" w:yAlign="inline"/>
              <w:rPr>
                <w:bCs/>
                <w:color w:val="C00000"/>
              </w:rPr>
            </w:pPr>
            <w:r>
              <w:rPr>
                <w:bCs/>
                <w:color w:val="C00000"/>
              </w:rPr>
              <w:t>4</w:t>
            </w:r>
            <w:r w:rsidR="00BD559A" w:rsidRPr="00E13789">
              <w:rPr>
                <w:bCs/>
                <w:color w:val="C00000"/>
              </w:rPr>
              <w:t xml:space="preserve">   </w:t>
            </w:r>
            <w:r w:rsidR="00E5206D" w:rsidRPr="00E13789">
              <w:rPr>
                <w:bCs/>
                <w:color w:val="C00000"/>
              </w:rPr>
              <w:t xml:space="preserve">  </w:t>
            </w:r>
            <w:r>
              <w:rPr>
                <w:bCs/>
                <w:color w:val="C00000"/>
              </w:rPr>
              <w:t>Graduation 10 a.m.</w:t>
            </w:r>
          </w:p>
          <w:p w:rsidR="00BD559A" w:rsidRPr="00F779E3" w:rsidRDefault="00F779E3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 w:rsidRPr="00F779E3">
              <w:rPr>
                <w:b/>
              </w:rPr>
              <w:t xml:space="preserve">5 </w:t>
            </w:r>
            <w:r>
              <w:rPr>
                <w:b/>
              </w:rPr>
              <w:t xml:space="preserve">   </w:t>
            </w:r>
            <w:r w:rsidRPr="00F779E3">
              <w:rPr>
                <w:b/>
              </w:rPr>
              <w:t xml:space="preserve"> Teacher work day</w:t>
            </w:r>
          </w:p>
          <w:p w:rsidR="00F779E3" w:rsidRDefault="00F779E3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F9344C" w:rsidRPr="007A5905" w:rsidRDefault="00F779E3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June 8</w:t>
            </w:r>
            <w:r w:rsidR="00312944">
              <w:rPr>
                <w:b/>
              </w:rPr>
              <w:t>- July 17</w:t>
            </w:r>
            <w:r w:rsidR="00C23332">
              <w:rPr>
                <w:b/>
              </w:rPr>
              <w:t xml:space="preserve"> </w:t>
            </w:r>
          </w:p>
          <w:p w:rsidR="00F9344C" w:rsidRPr="007A5905" w:rsidRDefault="00F9344C" w:rsidP="00DE575C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 w:rsidRPr="007A5905">
              <w:rPr>
                <w:b/>
              </w:rPr>
              <w:t>Summer School</w:t>
            </w:r>
          </w:p>
          <w:p w:rsidR="00BD559A" w:rsidRPr="007C5695" w:rsidRDefault="00A96CB5" w:rsidP="00DE575C">
            <w:pPr>
              <w:pStyle w:val="CalendarInformation"/>
              <w:framePr w:hSpace="0" w:wrap="auto" w:vAnchor="margin" w:hAnchor="text" w:xAlign="left" w:yAlign="inline"/>
            </w:pPr>
            <w:r>
              <w:rPr>
                <w:b/>
              </w:rPr>
              <w:t>9:00 a.m. – 1:0</w:t>
            </w:r>
            <w:r w:rsidR="00BD559A" w:rsidRPr="007A5905">
              <w:rPr>
                <w:b/>
              </w:rPr>
              <w:t>0 p.m.</w:t>
            </w:r>
          </w:p>
        </w:tc>
        <w:tc>
          <w:tcPr>
            <w:tcW w:w="2555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311"/>
              <w:gridCol w:w="310"/>
              <w:gridCol w:w="311"/>
              <w:gridCol w:w="310"/>
              <w:gridCol w:w="311"/>
              <w:gridCol w:w="310"/>
              <w:gridCol w:w="316"/>
            </w:tblGrid>
            <w:tr w:rsidR="00F57878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634859" w:rsidRDefault="00E967CF" w:rsidP="00312944">
                  <w:pPr>
                    <w:pStyle w:val="Month"/>
                  </w:pPr>
                  <w:r w:rsidRPr="00634859">
                    <w:t>JUNE</w:t>
                  </w:r>
                  <w:r w:rsidR="00F57878" w:rsidRPr="00905B06">
                    <w:rPr>
                      <w:b w:val="0"/>
                    </w:rPr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011AEC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6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E92395" w:rsidRPr="00D079B0" w:rsidTr="00C02DB0">
              <w:trPr>
                <w:trHeight w:val="23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011AEC" w:rsidRPr="00D079B0" w:rsidRDefault="00011AEC" w:rsidP="00011AE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011AEC" w:rsidRPr="00427EAA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011AEC" w:rsidRPr="00427EAA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011AEC" w:rsidRPr="00427EAA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011AEC" w:rsidRPr="006F06BD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ABF8F"/>
                  <w:vAlign w:val="center"/>
                </w:tcPr>
                <w:p w:rsidR="00011AEC" w:rsidRPr="006F06BD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</w:tr>
            <w:tr w:rsidR="00011AEC" w:rsidRPr="00D079B0" w:rsidTr="00011AEC">
              <w:trPr>
                <w:trHeight w:val="23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</w:tr>
            <w:tr w:rsidR="00011AEC" w:rsidRPr="00D079B0" w:rsidTr="00011AEC">
              <w:trPr>
                <w:trHeight w:val="23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</w:tr>
            <w:tr w:rsidR="00011AEC" w:rsidRPr="00D079B0" w:rsidTr="00011AEC">
              <w:trPr>
                <w:trHeight w:val="23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</w:tr>
            <w:tr w:rsidR="00011AEC" w:rsidRPr="00D079B0" w:rsidTr="000017E5">
              <w:trPr>
                <w:trHeight w:val="23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right w:val="single" w:sz="6" w:space="0" w:color="9EADD6"/>
                  </w:tcBorders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011AEC" w:rsidRDefault="00A161CC" w:rsidP="00011AEC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011AEC" w:rsidRDefault="00011AEC" w:rsidP="00011AE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011AEC" w:rsidRDefault="00011AEC" w:rsidP="00011AE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011AEC" w:rsidRDefault="00011AEC" w:rsidP="00011AE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6" w:type="dxa"/>
                  <w:tcBorders>
                    <w:top w:val="single" w:sz="6" w:space="0" w:color="9EADD6"/>
                    <w:left w:val="single" w:sz="6" w:space="0" w:color="9EADD6"/>
                  </w:tcBorders>
                  <w:vAlign w:val="center"/>
                </w:tcPr>
                <w:p w:rsidR="00011AEC" w:rsidRDefault="00011AEC" w:rsidP="00011AEC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39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41793B"/>
        </w:tc>
        <w:tc>
          <w:tcPr>
            <w:tcW w:w="2555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2179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311"/>
              <w:gridCol w:w="310"/>
              <w:gridCol w:w="311"/>
              <w:gridCol w:w="310"/>
              <w:gridCol w:w="311"/>
              <w:gridCol w:w="310"/>
              <w:gridCol w:w="316"/>
            </w:tblGrid>
            <w:tr w:rsidR="00F57878" w:rsidRPr="00D079B0" w:rsidTr="00A96CB5">
              <w:trPr>
                <w:trHeight w:val="268"/>
                <w:jc w:val="center"/>
              </w:trPr>
              <w:tc>
                <w:tcPr>
                  <w:tcW w:w="2179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634859" w:rsidRDefault="00E967CF" w:rsidP="00312944">
                  <w:pPr>
                    <w:pStyle w:val="Month"/>
                  </w:pPr>
                  <w:r w:rsidRPr="00634859">
                    <w:t>JULY</w:t>
                  </w:r>
                  <w:r w:rsidR="00F57878" w:rsidRPr="00634859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A96CB5">
              <w:trPr>
                <w:trHeight w:hRule="exact" w:val="224"/>
                <w:jc w:val="center"/>
              </w:trPr>
              <w:tc>
                <w:tcPr>
                  <w:tcW w:w="31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31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314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0017E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  <w:tc>
                <w:tcPr>
                  <w:tcW w:w="31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C45118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314" w:type="dxa"/>
                  <w:tcBorders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C45118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</w:tr>
            <w:tr w:rsidR="00F57878" w:rsidRPr="00D079B0" w:rsidTr="00A96CB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314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</w:tr>
            <w:tr w:rsidR="00F57878" w:rsidRPr="00D079B0" w:rsidTr="00A96CB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314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C45118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18</w:t>
                  </w:r>
                </w:p>
              </w:tc>
            </w:tr>
            <w:tr w:rsidR="00F57878" w:rsidRPr="00D079B0" w:rsidTr="00A96CB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  <w:tc>
                <w:tcPr>
                  <w:tcW w:w="314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</w:tr>
            <w:tr w:rsidR="00F57878" w:rsidRPr="00D079B0" w:rsidTr="00A96CB5">
              <w:trPr>
                <w:trHeight w:val="224"/>
                <w:jc w:val="center"/>
              </w:trPr>
              <w:tc>
                <w:tcPr>
                  <w:tcW w:w="311" w:type="dxa"/>
                  <w:tcBorders>
                    <w:top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  <w:tc>
                <w:tcPr>
                  <w:tcW w:w="311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  <w:tc>
                <w:tcPr>
                  <w:tcW w:w="310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41793B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31</w:t>
                  </w:r>
                </w:p>
              </w:tc>
              <w:tc>
                <w:tcPr>
                  <w:tcW w:w="314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41793B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41793B"/>
        </w:tc>
        <w:tc>
          <w:tcPr>
            <w:tcW w:w="2555" w:type="dxa"/>
            <w:tcMar>
              <w:top w:w="144" w:type="dxa"/>
              <w:bottom w:w="115" w:type="dxa"/>
            </w:tcMar>
          </w:tcPr>
          <w:p w:rsidR="008E7083" w:rsidRDefault="008E1ADE" w:rsidP="00DE575C">
            <w:pPr>
              <w:pStyle w:val="CalendarInformation"/>
              <w:framePr w:hSpace="0" w:wrap="auto" w:vAnchor="margin" w:hAnchor="text" w:xAlign="left" w:yAlign="inline"/>
            </w:pPr>
            <w:r>
              <w:tab/>
            </w:r>
          </w:p>
        </w:tc>
      </w:tr>
    </w:tbl>
    <w:p w:rsidR="00D079B0" w:rsidRDefault="0052060F" w:rsidP="00A96CB5">
      <w:pPr>
        <w:pStyle w:val="Heading1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-487680</wp:posOffset>
            </wp:positionH>
            <wp:positionV relativeFrom="paragraph">
              <wp:posOffset>-179705</wp:posOffset>
            </wp:positionV>
            <wp:extent cx="420370" cy="485775"/>
            <wp:effectExtent l="0" t="0" r="0" b="9525"/>
            <wp:wrapTight wrapText="bothSides">
              <wp:wrapPolygon edited="0">
                <wp:start x="5873" y="0"/>
                <wp:lineTo x="0" y="11012"/>
                <wp:lineTo x="0" y="16094"/>
                <wp:lineTo x="6852" y="21176"/>
                <wp:lineTo x="9789" y="21176"/>
                <wp:lineTo x="19577" y="21176"/>
                <wp:lineTo x="20556" y="13553"/>
                <wp:lineTo x="20556" y="6776"/>
                <wp:lineTo x="10767" y="0"/>
                <wp:lineTo x="5873" y="0"/>
              </wp:wrapPolygon>
            </wp:wrapTight>
            <wp:docPr id="2" name="Picture 0" descr="oldsalt tran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ldsalt trans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CB5">
        <w:t xml:space="preserve">Seoul Christian International School </w:t>
      </w:r>
      <w:r w:rsidR="00DA4F17">
        <w:t>2014-2015</w:t>
      </w:r>
      <w:r w:rsidR="00A96CB5">
        <w:t xml:space="preserve"> </w:t>
      </w:r>
    </w:p>
    <w:sectPr w:rsidR="00D079B0" w:rsidSect="00E17710"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0E3" w:rsidRPr="00A96CB5" w:rsidRDefault="00B170E3" w:rsidP="00A96CB5">
      <w:r>
        <w:separator/>
      </w:r>
    </w:p>
  </w:endnote>
  <w:endnote w:type="continuationSeparator" w:id="0">
    <w:p w:rsidR="00B170E3" w:rsidRPr="00A96CB5" w:rsidRDefault="00B170E3" w:rsidP="00A9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0E3" w:rsidRPr="00A96CB5" w:rsidRDefault="00B170E3" w:rsidP="00A96CB5">
      <w:r>
        <w:separator/>
      </w:r>
    </w:p>
  </w:footnote>
  <w:footnote w:type="continuationSeparator" w:id="0">
    <w:p w:rsidR="00B170E3" w:rsidRPr="00A96CB5" w:rsidRDefault="00B170E3" w:rsidP="00A96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647A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E0673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4237C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EAB6A7A"/>
    <w:multiLevelType w:val="hybridMultilevel"/>
    <w:tmpl w:val="19507DF0"/>
    <w:lvl w:ilvl="0" w:tplc="33546826">
      <w:start w:val="1"/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hideSpellingErrors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F3"/>
    <w:rsid w:val="000017E5"/>
    <w:rsid w:val="00004E75"/>
    <w:rsid w:val="00011AEC"/>
    <w:rsid w:val="000132E1"/>
    <w:rsid w:val="00027C93"/>
    <w:rsid w:val="00027E2D"/>
    <w:rsid w:val="000317E2"/>
    <w:rsid w:val="00035FBF"/>
    <w:rsid w:val="000365C5"/>
    <w:rsid w:val="00047148"/>
    <w:rsid w:val="00055D8B"/>
    <w:rsid w:val="00064383"/>
    <w:rsid w:val="000C30D4"/>
    <w:rsid w:val="000C3B2E"/>
    <w:rsid w:val="000D7B10"/>
    <w:rsid w:val="00113416"/>
    <w:rsid w:val="00117B4F"/>
    <w:rsid w:val="00120E97"/>
    <w:rsid w:val="00141B53"/>
    <w:rsid w:val="001541A7"/>
    <w:rsid w:val="00170167"/>
    <w:rsid w:val="0018522A"/>
    <w:rsid w:val="00195E96"/>
    <w:rsid w:val="001A767A"/>
    <w:rsid w:val="001D52BD"/>
    <w:rsid w:val="001E3318"/>
    <w:rsid w:val="00207952"/>
    <w:rsid w:val="00275C17"/>
    <w:rsid w:val="0029559D"/>
    <w:rsid w:val="002A6F82"/>
    <w:rsid w:val="002B0F84"/>
    <w:rsid w:val="002C46C8"/>
    <w:rsid w:val="002C53E1"/>
    <w:rsid w:val="002D57CA"/>
    <w:rsid w:val="002D7ECC"/>
    <w:rsid w:val="00302A2B"/>
    <w:rsid w:val="00305B5E"/>
    <w:rsid w:val="00310985"/>
    <w:rsid w:val="00312944"/>
    <w:rsid w:val="00372838"/>
    <w:rsid w:val="003731BB"/>
    <w:rsid w:val="00385B28"/>
    <w:rsid w:val="003C42B5"/>
    <w:rsid w:val="003D1FE6"/>
    <w:rsid w:val="003E0CF6"/>
    <w:rsid w:val="003E2ABB"/>
    <w:rsid w:val="003F3E68"/>
    <w:rsid w:val="0041793B"/>
    <w:rsid w:val="00427C48"/>
    <w:rsid w:val="00427EAA"/>
    <w:rsid w:val="004307AA"/>
    <w:rsid w:val="00467D7B"/>
    <w:rsid w:val="004A58BC"/>
    <w:rsid w:val="004A65E0"/>
    <w:rsid w:val="004B2D33"/>
    <w:rsid w:val="004D4936"/>
    <w:rsid w:val="004D5FCC"/>
    <w:rsid w:val="004F4839"/>
    <w:rsid w:val="0051657C"/>
    <w:rsid w:val="0052060F"/>
    <w:rsid w:val="005244F8"/>
    <w:rsid w:val="005304EA"/>
    <w:rsid w:val="005354F7"/>
    <w:rsid w:val="0057722F"/>
    <w:rsid w:val="00580AE3"/>
    <w:rsid w:val="00597821"/>
    <w:rsid w:val="005A74DC"/>
    <w:rsid w:val="005B54D7"/>
    <w:rsid w:val="005C1D92"/>
    <w:rsid w:val="005D6F14"/>
    <w:rsid w:val="00634859"/>
    <w:rsid w:val="006A33E4"/>
    <w:rsid w:val="006C3CA8"/>
    <w:rsid w:val="006D03C6"/>
    <w:rsid w:val="006F06BD"/>
    <w:rsid w:val="006F75B9"/>
    <w:rsid w:val="00706A58"/>
    <w:rsid w:val="00714248"/>
    <w:rsid w:val="007216F0"/>
    <w:rsid w:val="007351F3"/>
    <w:rsid w:val="00735458"/>
    <w:rsid w:val="007A5905"/>
    <w:rsid w:val="007B02F1"/>
    <w:rsid w:val="007C5695"/>
    <w:rsid w:val="007E63DE"/>
    <w:rsid w:val="007F1971"/>
    <w:rsid w:val="00803783"/>
    <w:rsid w:val="00810191"/>
    <w:rsid w:val="008205A2"/>
    <w:rsid w:val="0083269E"/>
    <w:rsid w:val="00837519"/>
    <w:rsid w:val="00861BF1"/>
    <w:rsid w:val="008629EE"/>
    <w:rsid w:val="00877268"/>
    <w:rsid w:val="00887B52"/>
    <w:rsid w:val="008A709B"/>
    <w:rsid w:val="008B7F77"/>
    <w:rsid w:val="008C083A"/>
    <w:rsid w:val="008E1ADE"/>
    <w:rsid w:val="008E7083"/>
    <w:rsid w:val="00905B06"/>
    <w:rsid w:val="009139B1"/>
    <w:rsid w:val="00924933"/>
    <w:rsid w:val="009737F3"/>
    <w:rsid w:val="00976DD4"/>
    <w:rsid w:val="00997C70"/>
    <w:rsid w:val="009B616B"/>
    <w:rsid w:val="009C30FA"/>
    <w:rsid w:val="009D176C"/>
    <w:rsid w:val="009D6D10"/>
    <w:rsid w:val="009D7DF7"/>
    <w:rsid w:val="009E2241"/>
    <w:rsid w:val="00A15AE2"/>
    <w:rsid w:val="00A161CC"/>
    <w:rsid w:val="00A1682C"/>
    <w:rsid w:val="00A244D0"/>
    <w:rsid w:val="00A55A5B"/>
    <w:rsid w:val="00A64D80"/>
    <w:rsid w:val="00A71434"/>
    <w:rsid w:val="00A800F9"/>
    <w:rsid w:val="00A84C51"/>
    <w:rsid w:val="00A96CB5"/>
    <w:rsid w:val="00AD3224"/>
    <w:rsid w:val="00AD3902"/>
    <w:rsid w:val="00B03850"/>
    <w:rsid w:val="00B0530B"/>
    <w:rsid w:val="00B106D0"/>
    <w:rsid w:val="00B159A1"/>
    <w:rsid w:val="00B170E3"/>
    <w:rsid w:val="00B20F3F"/>
    <w:rsid w:val="00B45780"/>
    <w:rsid w:val="00B4785B"/>
    <w:rsid w:val="00B666FE"/>
    <w:rsid w:val="00B902DE"/>
    <w:rsid w:val="00BB0093"/>
    <w:rsid w:val="00BD559A"/>
    <w:rsid w:val="00BE108E"/>
    <w:rsid w:val="00BE6D29"/>
    <w:rsid w:val="00BE7887"/>
    <w:rsid w:val="00C02DB0"/>
    <w:rsid w:val="00C0324E"/>
    <w:rsid w:val="00C16E80"/>
    <w:rsid w:val="00C23332"/>
    <w:rsid w:val="00C324FA"/>
    <w:rsid w:val="00C354ED"/>
    <w:rsid w:val="00C42371"/>
    <w:rsid w:val="00C45118"/>
    <w:rsid w:val="00C549BC"/>
    <w:rsid w:val="00C72D09"/>
    <w:rsid w:val="00C77278"/>
    <w:rsid w:val="00CA0BED"/>
    <w:rsid w:val="00CA429E"/>
    <w:rsid w:val="00CB6625"/>
    <w:rsid w:val="00CF6790"/>
    <w:rsid w:val="00D079B0"/>
    <w:rsid w:val="00D34195"/>
    <w:rsid w:val="00D47493"/>
    <w:rsid w:val="00D65576"/>
    <w:rsid w:val="00D66FA1"/>
    <w:rsid w:val="00DA0024"/>
    <w:rsid w:val="00DA4F17"/>
    <w:rsid w:val="00DA79BC"/>
    <w:rsid w:val="00DA7B34"/>
    <w:rsid w:val="00DC04FC"/>
    <w:rsid w:val="00DC2F38"/>
    <w:rsid w:val="00DD0607"/>
    <w:rsid w:val="00DD5936"/>
    <w:rsid w:val="00DE575C"/>
    <w:rsid w:val="00E016B0"/>
    <w:rsid w:val="00E13789"/>
    <w:rsid w:val="00E17710"/>
    <w:rsid w:val="00E17746"/>
    <w:rsid w:val="00E5206D"/>
    <w:rsid w:val="00E54BAA"/>
    <w:rsid w:val="00E65B18"/>
    <w:rsid w:val="00E70E37"/>
    <w:rsid w:val="00E9077E"/>
    <w:rsid w:val="00E92395"/>
    <w:rsid w:val="00E967CF"/>
    <w:rsid w:val="00EA1C8E"/>
    <w:rsid w:val="00EA23AB"/>
    <w:rsid w:val="00EC26FC"/>
    <w:rsid w:val="00ED22C8"/>
    <w:rsid w:val="00EE6D54"/>
    <w:rsid w:val="00EF0D68"/>
    <w:rsid w:val="00EF713E"/>
    <w:rsid w:val="00F10230"/>
    <w:rsid w:val="00F159BC"/>
    <w:rsid w:val="00F355DC"/>
    <w:rsid w:val="00F57878"/>
    <w:rsid w:val="00F67419"/>
    <w:rsid w:val="00F779E3"/>
    <w:rsid w:val="00F9344C"/>
    <w:rsid w:val="00F934A9"/>
    <w:rsid w:val="00FA5FCA"/>
    <w:rsid w:val="00FB05B2"/>
    <w:rsid w:val="00FB2EAA"/>
    <w:rsid w:val="00FB7DC2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5905"/>
    <w:rPr>
      <w:rFonts w:ascii="Century Gothic" w:hAnsi="Century Gothic"/>
      <w:sz w:val="24"/>
      <w:szCs w:val="24"/>
    </w:rPr>
  </w:style>
  <w:style w:type="paragraph" w:styleId="Heading1">
    <w:name w:val="heading 1"/>
    <w:basedOn w:val="Normal"/>
    <w:next w:val="Normal"/>
    <w:qFormat/>
    <w:rsid w:val="007A5905"/>
    <w:pPr>
      <w:keepNext/>
      <w:numPr>
        <w:numId w:val="3"/>
      </w:numPr>
      <w:jc w:val="center"/>
      <w:outlineLvl w:val="0"/>
    </w:pPr>
    <w:rPr>
      <w:rFonts w:cs="Arial"/>
      <w:b/>
      <w:bCs/>
      <w:color w:val="101266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rsid w:val="003E0CF6"/>
    <w:pPr>
      <w:jc w:val="center"/>
    </w:pPr>
    <w:rPr>
      <w:b/>
      <w:color w:val="FFFFFF"/>
      <w:sz w:val="18"/>
      <w:szCs w:val="16"/>
    </w:rPr>
  </w:style>
  <w:style w:type="paragraph" w:customStyle="1" w:styleId="Daysoftheweek">
    <w:name w:val="Days of the week"/>
    <w:basedOn w:val="Normal"/>
    <w:rsid w:val="00FD550A"/>
    <w:pPr>
      <w:jc w:val="center"/>
    </w:pPr>
    <w:rPr>
      <w:b/>
      <w:sz w:val="13"/>
      <w:szCs w:val="16"/>
    </w:rPr>
  </w:style>
  <w:style w:type="paragraph" w:customStyle="1" w:styleId="CalendarInformation">
    <w:name w:val="Calendar Information"/>
    <w:basedOn w:val="Normal"/>
    <w:link w:val="CalendarInformationChar"/>
    <w:rsid w:val="00DE575C"/>
    <w:pPr>
      <w:framePr w:hSpace="187" w:wrap="around" w:vAnchor="page" w:hAnchor="page" w:xAlign="center" w:y="1268"/>
      <w:tabs>
        <w:tab w:val="left" w:pos="576"/>
      </w:tabs>
    </w:pPr>
    <w:rPr>
      <w:sz w:val="15"/>
    </w:rPr>
  </w:style>
  <w:style w:type="paragraph" w:customStyle="1" w:styleId="CalendarInformationBold">
    <w:name w:val="Calendar Information Bold"/>
    <w:basedOn w:val="CalendarInformation"/>
    <w:link w:val="CalendarInformationBoldChar"/>
    <w:rsid w:val="0041793B"/>
    <w:pPr>
      <w:framePr w:wrap="around"/>
    </w:pPr>
    <w:rPr>
      <w:b/>
    </w:rPr>
  </w:style>
  <w:style w:type="character" w:customStyle="1" w:styleId="CalendarInformationChar">
    <w:name w:val="Calendar Information Char"/>
    <w:link w:val="CalendarInformation"/>
    <w:rsid w:val="00DE575C"/>
    <w:rPr>
      <w:rFonts w:ascii="Century Gothic" w:hAnsi="Century Gothic"/>
      <w:sz w:val="15"/>
      <w:szCs w:val="24"/>
    </w:rPr>
  </w:style>
  <w:style w:type="character" w:customStyle="1" w:styleId="CalendarInformationBoldChar">
    <w:name w:val="Calendar Information Bold Char"/>
    <w:link w:val="CalendarInformationBold"/>
    <w:rsid w:val="0041793B"/>
    <w:rPr>
      <w:rFonts w:ascii="Century Gothic" w:hAnsi="Century Gothic"/>
      <w:b/>
      <w:sz w:val="15"/>
      <w:szCs w:val="24"/>
    </w:rPr>
  </w:style>
  <w:style w:type="paragraph" w:customStyle="1" w:styleId="Dates">
    <w:name w:val="Dates"/>
    <w:basedOn w:val="Normal"/>
    <w:rsid w:val="00FD550A"/>
    <w:pPr>
      <w:framePr w:hSpace="187" w:wrap="around" w:vAnchor="page" w:hAnchor="page" w:xAlign="center" w:y="1441"/>
      <w:jc w:val="center"/>
    </w:pPr>
    <w:rPr>
      <w:sz w:val="14"/>
    </w:rPr>
  </w:style>
  <w:style w:type="character" w:styleId="Emphasis">
    <w:name w:val="Emphasis"/>
    <w:qFormat/>
    <w:rsid w:val="00FB05B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5B9"/>
    <w:pPr>
      <w:pBdr>
        <w:bottom w:val="single" w:sz="4" w:space="4" w:color="3891A7"/>
      </w:pBdr>
      <w:spacing w:before="200" w:after="280"/>
      <w:ind w:left="936" w:right="936"/>
    </w:pPr>
    <w:rPr>
      <w:b/>
      <w:bCs/>
      <w:i/>
      <w:iCs/>
      <w:color w:val="3891A7"/>
    </w:rPr>
  </w:style>
  <w:style w:type="character" w:customStyle="1" w:styleId="IntenseQuoteChar">
    <w:name w:val="Intense Quote Char"/>
    <w:link w:val="IntenseQuote"/>
    <w:uiPriority w:val="30"/>
    <w:rsid w:val="006F75B9"/>
    <w:rPr>
      <w:rFonts w:ascii="Century Gothic" w:hAnsi="Century Gothic"/>
      <w:b/>
      <w:bCs/>
      <w:i/>
      <w:iCs/>
      <w:color w:val="3891A7"/>
      <w:sz w:val="24"/>
      <w:szCs w:val="24"/>
    </w:rPr>
  </w:style>
  <w:style w:type="character" w:styleId="SubtleReference">
    <w:name w:val="Subtle Reference"/>
    <w:uiPriority w:val="31"/>
    <w:qFormat/>
    <w:rsid w:val="006F75B9"/>
    <w:rPr>
      <w:smallCaps/>
      <w:color w:val="FEB80A"/>
      <w:u w:val="single"/>
    </w:rPr>
  </w:style>
  <w:style w:type="paragraph" w:styleId="Header">
    <w:name w:val="header"/>
    <w:basedOn w:val="Normal"/>
    <w:link w:val="HeaderChar"/>
    <w:rsid w:val="00A96C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96CB5"/>
    <w:rPr>
      <w:rFonts w:ascii="Century Gothic" w:hAnsi="Century Gothic"/>
      <w:sz w:val="24"/>
      <w:szCs w:val="24"/>
    </w:rPr>
  </w:style>
  <w:style w:type="paragraph" w:styleId="Footer">
    <w:name w:val="footer"/>
    <w:basedOn w:val="Normal"/>
    <w:link w:val="FooterChar"/>
    <w:rsid w:val="00A96C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96CB5"/>
    <w:rPr>
      <w:rFonts w:ascii="Century Gothic" w:hAnsi="Century Gothic"/>
      <w:sz w:val="24"/>
      <w:szCs w:val="24"/>
    </w:rPr>
  </w:style>
  <w:style w:type="paragraph" w:styleId="BalloonText">
    <w:name w:val="Balloon Text"/>
    <w:basedOn w:val="Normal"/>
    <w:link w:val="BalloonTextChar"/>
    <w:rsid w:val="00A9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96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5905"/>
    <w:rPr>
      <w:rFonts w:ascii="Century Gothic" w:hAnsi="Century Gothic"/>
      <w:sz w:val="24"/>
      <w:szCs w:val="24"/>
    </w:rPr>
  </w:style>
  <w:style w:type="paragraph" w:styleId="Heading1">
    <w:name w:val="heading 1"/>
    <w:basedOn w:val="Normal"/>
    <w:next w:val="Normal"/>
    <w:qFormat/>
    <w:rsid w:val="007A5905"/>
    <w:pPr>
      <w:keepNext/>
      <w:numPr>
        <w:numId w:val="3"/>
      </w:numPr>
      <w:jc w:val="center"/>
      <w:outlineLvl w:val="0"/>
    </w:pPr>
    <w:rPr>
      <w:rFonts w:cs="Arial"/>
      <w:b/>
      <w:bCs/>
      <w:color w:val="101266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rsid w:val="003E0CF6"/>
    <w:pPr>
      <w:jc w:val="center"/>
    </w:pPr>
    <w:rPr>
      <w:b/>
      <w:color w:val="FFFFFF"/>
      <w:sz w:val="18"/>
      <w:szCs w:val="16"/>
    </w:rPr>
  </w:style>
  <w:style w:type="paragraph" w:customStyle="1" w:styleId="Daysoftheweek">
    <w:name w:val="Days of the week"/>
    <w:basedOn w:val="Normal"/>
    <w:rsid w:val="00FD550A"/>
    <w:pPr>
      <w:jc w:val="center"/>
    </w:pPr>
    <w:rPr>
      <w:b/>
      <w:sz w:val="13"/>
      <w:szCs w:val="16"/>
    </w:rPr>
  </w:style>
  <w:style w:type="paragraph" w:customStyle="1" w:styleId="CalendarInformation">
    <w:name w:val="Calendar Information"/>
    <w:basedOn w:val="Normal"/>
    <w:link w:val="CalendarInformationChar"/>
    <w:rsid w:val="00DE575C"/>
    <w:pPr>
      <w:framePr w:hSpace="187" w:wrap="around" w:vAnchor="page" w:hAnchor="page" w:xAlign="center" w:y="1268"/>
      <w:tabs>
        <w:tab w:val="left" w:pos="576"/>
      </w:tabs>
    </w:pPr>
    <w:rPr>
      <w:sz w:val="15"/>
    </w:rPr>
  </w:style>
  <w:style w:type="paragraph" w:customStyle="1" w:styleId="CalendarInformationBold">
    <w:name w:val="Calendar Information Bold"/>
    <w:basedOn w:val="CalendarInformation"/>
    <w:link w:val="CalendarInformationBoldChar"/>
    <w:rsid w:val="0041793B"/>
    <w:pPr>
      <w:framePr w:wrap="around"/>
    </w:pPr>
    <w:rPr>
      <w:b/>
    </w:rPr>
  </w:style>
  <w:style w:type="character" w:customStyle="1" w:styleId="CalendarInformationChar">
    <w:name w:val="Calendar Information Char"/>
    <w:link w:val="CalendarInformation"/>
    <w:rsid w:val="00DE575C"/>
    <w:rPr>
      <w:rFonts w:ascii="Century Gothic" w:hAnsi="Century Gothic"/>
      <w:sz w:val="15"/>
      <w:szCs w:val="24"/>
    </w:rPr>
  </w:style>
  <w:style w:type="character" w:customStyle="1" w:styleId="CalendarInformationBoldChar">
    <w:name w:val="Calendar Information Bold Char"/>
    <w:link w:val="CalendarInformationBold"/>
    <w:rsid w:val="0041793B"/>
    <w:rPr>
      <w:rFonts w:ascii="Century Gothic" w:hAnsi="Century Gothic"/>
      <w:b/>
      <w:sz w:val="15"/>
      <w:szCs w:val="24"/>
    </w:rPr>
  </w:style>
  <w:style w:type="paragraph" w:customStyle="1" w:styleId="Dates">
    <w:name w:val="Dates"/>
    <w:basedOn w:val="Normal"/>
    <w:rsid w:val="00FD550A"/>
    <w:pPr>
      <w:framePr w:hSpace="187" w:wrap="around" w:vAnchor="page" w:hAnchor="page" w:xAlign="center" w:y="1441"/>
      <w:jc w:val="center"/>
    </w:pPr>
    <w:rPr>
      <w:sz w:val="14"/>
    </w:rPr>
  </w:style>
  <w:style w:type="character" w:styleId="Emphasis">
    <w:name w:val="Emphasis"/>
    <w:qFormat/>
    <w:rsid w:val="00FB05B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5B9"/>
    <w:pPr>
      <w:pBdr>
        <w:bottom w:val="single" w:sz="4" w:space="4" w:color="3891A7"/>
      </w:pBdr>
      <w:spacing w:before="200" w:after="280"/>
      <w:ind w:left="936" w:right="936"/>
    </w:pPr>
    <w:rPr>
      <w:b/>
      <w:bCs/>
      <w:i/>
      <w:iCs/>
      <w:color w:val="3891A7"/>
    </w:rPr>
  </w:style>
  <w:style w:type="character" w:customStyle="1" w:styleId="IntenseQuoteChar">
    <w:name w:val="Intense Quote Char"/>
    <w:link w:val="IntenseQuote"/>
    <w:uiPriority w:val="30"/>
    <w:rsid w:val="006F75B9"/>
    <w:rPr>
      <w:rFonts w:ascii="Century Gothic" w:hAnsi="Century Gothic"/>
      <w:b/>
      <w:bCs/>
      <w:i/>
      <w:iCs/>
      <w:color w:val="3891A7"/>
      <w:sz w:val="24"/>
      <w:szCs w:val="24"/>
    </w:rPr>
  </w:style>
  <w:style w:type="character" w:styleId="SubtleReference">
    <w:name w:val="Subtle Reference"/>
    <w:uiPriority w:val="31"/>
    <w:qFormat/>
    <w:rsid w:val="006F75B9"/>
    <w:rPr>
      <w:smallCaps/>
      <w:color w:val="FEB80A"/>
      <w:u w:val="single"/>
    </w:rPr>
  </w:style>
  <w:style w:type="paragraph" w:styleId="Header">
    <w:name w:val="header"/>
    <w:basedOn w:val="Normal"/>
    <w:link w:val="HeaderChar"/>
    <w:rsid w:val="00A96C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96CB5"/>
    <w:rPr>
      <w:rFonts w:ascii="Century Gothic" w:hAnsi="Century Gothic"/>
      <w:sz w:val="24"/>
      <w:szCs w:val="24"/>
    </w:rPr>
  </w:style>
  <w:style w:type="paragraph" w:styleId="Footer">
    <w:name w:val="footer"/>
    <w:basedOn w:val="Normal"/>
    <w:link w:val="FooterChar"/>
    <w:rsid w:val="00A96C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96CB5"/>
    <w:rPr>
      <w:rFonts w:ascii="Century Gothic" w:hAnsi="Century Gothic"/>
      <w:sz w:val="24"/>
      <w:szCs w:val="24"/>
    </w:rPr>
  </w:style>
  <w:style w:type="paragraph" w:styleId="BalloonText">
    <w:name w:val="Balloon Text"/>
    <w:basedOn w:val="Normal"/>
    <w:link w:val="BalloonTextChar"/>
    <w:rsid w:val="00A9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96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SCS%20Briefcase\SCS%20Calendar%2014-15%20A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SCS Calendar 14-15 A4</Template>
  <TotalTime>151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/Seoul Christian International School 2014-2015 </vt:lpstr>
    </vt:vector>
  </TitlesOfParts>
  <Company>Microsoft</Company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 Johnson</dc:creator>
  <cp:lastModifiedBy>Rhonda Johnson</cp:lastModifiedBy>
  <cp:revision>2</cp:revision>
  <cp:lastPrinted>2013-10-30T20:06:00Z</cp:lastPrinted>
  <dcterms:created xsi:type="dcterms:W3CDTF">2014-03-25T07:19:00Z</dcterms:created>
  <dcterms:modified xsi:type="dcterms:W3CDTF">2014-04-03T01:01:00Z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TC102333351033</vt:lpwstr>
  </property>
</Properties>
</file>